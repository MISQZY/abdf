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82180" w:rsidRPr="00C82180" w14:paraId="69328082" w14:textId="77777777" w:rsidTr="00BE31F8">
        <w:trPr>
          <w:cantSplit/>
          <w:trHeight w:val="180"/>
        </w:trPr>
        <w:tc>
          <w:tcPr>
            <w:tcW w:w="5000" w:type="pct"/>
            <w:hideMark/>
          </w:tcPr>
          <w:p w14:paraId="0D575DE9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Hlk152339870"/>
            <w:bookmarkEnd w:id="0"/>
            <w:r w:rsidRPr="00C8218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D0E3FC0" wp14:editId="46B05C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67F1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C82180" w:rsidRPr="00C82180" w14:paraId="258FA2F5" w14:textId="77777777" w:rsidTr="00BE31F8">
        <w:trPr>
          <w:cantSplit/>
          <w:trHeight w:val="1417"/>
        </w:trPr>
        <w:tc>
          <w:tcPr>
            <w:tcW w:w="5000" w:type="pct"/>
            <w:hideMark/>
          </w:tcPr>
          <w:p w14:paraId="5178F416" w14:textId="77777777" w:rsidR="00C82180" w:rsidRPr="00C82180" w:rsidRDefault="00C82180" w:rsidP="00C8218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838C94F" w14:textId="77777777" w:rsidR="00C82180" w:rsidRPr="00C82180" w:rsidRDefault="00C82180" w:rsidP="00C82180">
            <w:pPr>
              <w:widowControl w:val="0"/>
              <w:suppressAutoHyphens/>
              <w:spacing w:after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C82180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C82180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D4AE7B" wp14:editId="58369C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250FB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6B60E1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3C706357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3E9FE50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172166DB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7738CF6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26F3BC6B" w14:textId="664B7BB8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CF4D29" w:rsidRPr="00AD5304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C82180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6F9022DE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796A23A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8DA3D0C" w14:textId="05E02D9C" w:rsidR="00C82180" w:rsidRPr="002A2271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="00E83959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 </w:t>
      </w:r>
      <w:r w:rsidR="003D2C16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8</w:t>
      </w:r>
    </w:p>
    <w:p w14:paraId="2764D51F" w14:textId="77777777" w:rsidR="00C82180" w:rsidRPr="00C82180" w:rsidRDefault="00C82180" w:rsidP="00C82180">
      <w:pPr>
        <w:widowControl w:val="0"/>
        <w:suppressAutoHyphens/>
        <w:spacing w:after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50BEFB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4"/>
        <w:gridCol w:w="973"/>
        <w:gridCol w:w="560"/>
        <w:gridCol w:w="1106"/>
      </w:tblGrid>
      <w:tr w:rsidR="00C82180" w:rsidRPr="00C82180" w14:paraId="7DAA0586" w14:textId="77777777" w:rsidTr="0059448B">
        <w:trPr>
          <w:gridAfter w:val="1"/>
          <w:wAfter w:w="1106" w:type="dxa"/>
        </w:trPr>
        <w:tc>
          <w:tcPr>
            <w:tcW w:w="2835" w:type="dxa"/>
          </w:tcPr>
          <w:p w14:paraId="4EBB904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C8218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0C9ADF9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2C81727D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ИНБО-03-20, Першутов Н.С.</w:t>
            </w:r>
          </w:p>
        </w:tc>
        <w:tc>
          <w:tcPr>
            <w:tcW w:w="1533" w:type="dxa"/>
            <w:gridSpan w:val="2"/>
          </w:tcPr>
          <w:p w14:paraId="7D11E0D3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1EB006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F7C4684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5551E2F2" w14:textId="77777777" w:rsidTr="0059448B">
        <w:trPr>
          <w:gridAfter w:val="1"/>
          <w:wAfter w:w="1106" w:type="dxa"/>
          <w:trHeight w:val="1549"/>
        </w:trPr>
        <w:tc>
          <w:tcPr>
            <w:tcW w:w="2835" w:type="dxa"/>
          </w:tcPr>
          <w:p w14:paraId="7EA2E222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49CA275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6D9BE8A2" w14:textId="7F02B415" w:rsidR="00C82180" w:rsidRPr="00C82180" w:rsidRDefault="00CF4D29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Парамонов В.В</w:t>
            </w: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533" w:type="dxa"/>
            <w:gridSpan w:val="2"/>
          </w:tcPr>
          <w:p w14:paraId="113893DA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28CD58E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FE98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DEF6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7FA24E72" w14:textId="77777777" w:rsidTr="0059448B">
        <w:trPr>
          <w:trHeight w:val="317"/>
        </w:trPr>
        <w:tc>
          <w:tcPr>
            <w:tcW w:w="2835" w:type="dxa"/>
          </w:tcPr>
          <w:p w14:paraId="417C3E59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670AD6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3BB936CA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77AC36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491682BC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0A857B0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38C08C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D3F8AE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BFD9A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00D44BE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12F08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A2847F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AC1D5F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93AA97F" w14:textId="77777777" w:rsidR="00C82180" w:rsidRPr="00C82180" w:rsidRDefault="00C82180" w:rsidP="00C82180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A85202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2023г.</w:t>
      </w:r>
    </w:p>
    <w:p w14:paraId="502FB97B" w14:textId="77777777" w:rsidR="00CB1624" w:rsidRDefault="00CB1624">
      <w:pPr>
        <w:spacing w:line="259" w:lineRule="auto"/>
        <w:jc w:val="left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br w:type="page"/>
      </w:r>
    </w:p>
    <w:p w14:paraId="286746A7" w14:textId="18CC5DB8" w:rsidR="00BF4927" w:rsidRDefault="003E1D86" w:rsidP="003E1D86">
      <w:pPr>
        <w:pStyle w:val="a4"/>
        <w:rPr>
          <w:rStyle w:val="a6"/>
          <w:b/>
          <w:bCs/>
          <w:smallCaps w:val="0"/>
          <w:color w:val="auto"/>
          <w:spacing w:val="0"/>
          <w:lang w:val="en-US"/>
        </w:rPr>
      </w:pPr>
      <w:r>
        <w:rPr>
          <w:rStyle w:val="a6"/>
          <w:b/>
          <w:bCs/>
          <w:smallCaps w:val="0"/>
          <w:color w:val="auto"/>
          <w:spacing w:val="0"/>
        </w:rPr>
        <w:lastRenderedPageBreak/>
        <w:t>Результат работы</w:t>
      </w:r>
      <w:r>
        <w:rPr>
          <w:rStyle w:val="a6"/>
          <w:b/>
          <w:bCs/>
          <w:smallCaps w:val="0"/>
          <w:color w:val="auto"/>
          <w:spacing w:val="0"/>
          <w:lang w:val="en-US"/>
        </w:rPr>
        <w:t>:</w:t>
      </w:r>
    </w:p>
    <w:p w14:paraId="7334286B" w14:textId="4D60883F" w:rsidR="003E1D86" w:rsidRDefault="004B78EB" w:rsidP="00A83A6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4B78EB">
        <w:rPr>
          <w:rStyle w:val="a6"/>
          <w:b/>
          <w:bCs w:val="0"/>
          <w:smallCaps w:val="0"/>
          <w:noProof/>
          <w:color w:val="auto"/>
          <w:spacing w:val="0"/>
          <w:lang w:val="en-US"/>
        </w:rPr>
        <w:drawing>
          <wp:inline distT="0" distB="0" distL="0" distR="0" wp14:anchorId="74C3DB7C" wp14:editId="18C80B27">
            <wp:extent cx="3581900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EB4" w14:textId="1B88F61D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– Импорт необходимых библиотек</w:t>
      </w:r>
    </w:p>
    <w:p w14:paraId="3A653B15" w14:textId="77777777" w:rsidR="003E1D86" w:rsidRDefault="003E1D86" w:rsidP="003E1D86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Задание 1</w:t>
      </w:r>
    </w:p>
    <w:p w14:paraId="03C91B9D" w14:textId="2BF1A642" w:rsidR="003E1D86" w:rsidRDefault="004B78EB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B78EB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7083FF3A" wp14:editId="7F63600B">
            <wp:extent cx="4497229" cy="4347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134" cy="43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A0" w14:textId="08F234AF" w:rsidR="0073629C" w:rsidRDefault="0073629C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1 – </w:t>
      </w:r>
      <w:r w:rsidR="008F06C8">
        <w:rPr>
          <w:rStyle w:val="a6"/>
          <w:b/>
          <w:bCs w:val="0"/>
          <w:smallCaps w:val="0"/>
          <w:color w:val="auto"/>
          <w:spacing w:val="0"/>
        </w:rPr>
        <w:t xml:space="preserve">Импортирование и предобработка данных из файла </w:t>
      </w:r>
      <w:r w:rsidR="008F06C8" w:rsidRPr="008F06C8">
        <w:rPr>
          <w:rStyle w:val="a6"/>
          <w:b/>
          <w:bCs w:val="0"/>
          <w:smallCaps w:val="0"/>
          <w:color w:val="auto"/>
          <w:spacing w:val="0"/>
          <w:lang w:val="en-US"/>
        </w:rPr>
        <w:t>Market_Basket_Optimisation</w:t>
      </w:r>
      <w:r w:rsidR="008F06C8" w:rsidRPr="00651590">
        <w:rPr>
          <w:rStyle w:val="a6"/>
          <w:b/>
          <w:bCs w:val="0"/>
          <w:smallCaps w:val="0"/>
          <w:color w:val="auto"/>
          <w:spacing w:val="0"/>
        </w:rPr>
        <w:t>.</w:t>
      </w:r>
      <w:r w:rsidR="008F06C8">
        <w:rPr>
          <w:rStyle w:val="a6"/>
          <w:b/>
          <w:bCs w:val="0"/>
          <w:smallCaps w:val="0"/>
          <w:color w:val="auto"/>
          <w:spacing w:val="0"/>
          <w:lang w:val="en-US"/>
        </w:rPr>
        <w:t>csv</w:t>
      </w:r>
    </w:p>
    <w:p w14:paraId="1BBA862A" w14:textId="38DF260E" w:rsidR="00025D41" w:rsidRDefault="00025D41" w:rsidP="00025D4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>Задание 2</w:t>
      </w:r>
    </w:p>
    <w:p w14:paraId="3E2139FD" w14:textId="21CB7A43" w:rsidR="00025D41" w:rsidRDefault="004B78EB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B78EB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27A5CC30" wp14:editId="1382F3B1">
            <wp:extent cx="4164109" cy="41580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48" cy="41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DCD" w14:textId="7A5A446B" w:rsidR="00025D41" w:rsidRPr="004B78EB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2.1 – </w:t>
      </w:r>
      <w:r w:rsidR="004B78EB">
        <w:rPr>
          <w:rStyle w:val="a6"/>
          <w:b/>
          <w:bCs w:val="0"/>
          <w:smallCaps w:val="0"/>
          <w:color w:val="auto"/>
          <w:spacing w:val="0"/>
        </w:rPr>
        <w:t>Подсчет частоты встречаемости каждого товара</w:t>
      </w:r>
    </w:p>
    <w:p w14:paraId="1A3A97A3" w14:textId="7B1A5745" w:rsidR="004B78EB" w:rsidRDefault="004B78EB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B78EB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4BB6672" wp14:editId="5DB120E1">
            <wp:extent cx="4267476" cy="42355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788" cy="42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AA0" w14:textId="32C43FA0" w:rsidR="009D76E5" w:rsidRDefault="009D76E5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</w:t>
      </w:r>
      <w:r>
        <w:rPr>
          <w:rStyle w:val="a6"/>
          <w:b/>
          <w:bCs w:val="0"/>
          <w:smallCaps w:val="0"/>
          <w:color w:val="auto"/>
          <w:spacing w:val="0"/>
        </w:rPr>
        <w:t>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>Гистограмма относительной частоты 20 наиболее популярных товаров</w:t>
      </w:r>
    </w:p>
    <w:p w14:paraId="1CA70583" w14:textId="2AA8BF81" w:rsidR="004B78EB" w:rsidRDefault="004B78EB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B78EB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60A14412" wp14:editId="034582F0">
            <wp:extent cx="4668651" cy="51709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981" cy="51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F148" w14:textId="5C54FC95" w:rsidR="009D76E5" w:rsidRDefault="009D76E5" w:rsidP="009D76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Гистограмма </w:t>
      </w:r>
      <w:r>
        <w:rPr>
          <w:rStyle w:val="a6"/>
          <w:b/>
          <w:bCs w:val="0"/>
          <w:smallCaps w:val="0"/>
          <w:color w:val="auto"/>
          <w:spacing w:val="0"/>
        </w:rPr>
        <w:t>фактической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частоты 20 наиболее популярных товаров</w:t>
      </w:r>
    </w:p>
    <w:p w14:paraId="26C78318" w14:textId="77777777" w:rsidR="009D76E5" w:rsidRDefault="009D76E5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13BA3529" w14:textId="77777777" w:rsidR="004B78EB" w:rsidRDefault="004B78EB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3933EF20" w14:textId="1226A190" w:rsidR="00ED75E5" w:rsidRDefault="00ED75E5" w:rsidP="00ED75E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</w:t>
      </w:r>
    </w:p>
    <w:p w14:paraId="7FDA827A" w14:textId="4D3067B3" w:rsidR="00ED75E5" w:rsidRPr="00B70E5D" w:rsidRDefault="008A1AC2" w:rsidP="00B70E5D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5507262D" wp14:editId="04C85AE2">
            <wp:extent cx="5977006" cy="219285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540" cy="21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AA6" w14:textId="7FA46CE0" w:rsidR="00ED75E5" w:rsidRPr="00B70E5D" w:rsidRDefault="00ED75E5" w:rsidP="00B70E5D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 w:rsidRPr="00B70E5D">
        <w:rPr>
          <w:rStyle w:val="a6"/>
          <w:b/>
          <w:bCs w:val="0"/>
          <w:smallCaps w:val="0"/>
          <w:color w:val="auto"/>
          <w:spacing w:val="0"/>
        </w:rPr>
        <w:t>3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.1 – </w:t>
      </w:r>
      <w:r w:rsidR="008A1AC2" w:rsidRPr="00B70E5D">
        <w:rPr>
          <w:rStyle w:val="a6"/>
          <w:b/>
          <w:bCs w:val="0"/>
          <w:smallCaps w:val="0"/>
          <w:color w:val="auto"/>
          <w:spacing w:val="0"/>
        </w:rPr>
        <w:t>Формируем список транзакций</w:t>
      </w:r>
    </w:p>
    <w:p w14:paraId="221FFA0C" w14:textId="2CA9F855" w:rsidR="00ED75E5" w:rsidRPr="00B70E5D" w:rsidRDefault="00B70E5D" w:rsidP="00B70E5D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0FA8ACB3" wp14:editId="72F61135">
            <wp:extent cx="6024714" cy="30742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151" cy="30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4B1" w14:textId="78508581" w:rsidR="00ED75E5" w:rsidRPr="00B70E5D" w:rsidRDefault="00ED75E5" w:rsidP="00B70E5D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 w:rsidRPr="00B70E5D">
        <w:rPr>
          <w:rStyle w:val="a6"/>
          <w:b/>
          <w:bCs w:val="0"/>
          <w:smallCaps w:val="0"/>
          <w:color w:val="auto"/>
          <w:spacing w:val="0"/>
        </w:rPr>
        <w:t>3.2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B70E5D"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 w:rsidR="00B70E5D"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="00B70E5D"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 w:rsidR="00B70E5D"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 w:rsidR="00B70E5D"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="00B70E5D" w:rsidRPr="00B70E5D">
        <w:rPr>
          <w:rStyle w:val="a6"/>
          <w:b/>
          <w:bCs w:val="0"/>
          <w:smallCaps w:val="0"/>
          <w:color w:val="auto"/>
          <w:spacing w:val="0"/>
        </w:rPr>
        <w:t>_</w:t>
      </w:r>
      <w:r w:rsidR="00B70E5D">
        <w:rPr>
          <w:rStyle w:val="a6"/>
          <w:b/>
          <w:bCs w:val="0"/>
          <w:smallCaps w:val="0"/>
          <w:color w:val="auto"/>
          <w:spacing w:val="0"/>
          <w:lang w:val="en-US"/>
        </w:rPr>
        <w:t>python</w:t>
      </w:r>
    </w:p>
    <w:p w14:paraId="19D6F60F" w14:textId="0D67012D" w:rsidR="00B06A94" w:rsidRDefault="00B70E5D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43A4D86A" wp14:editId="64544B1E">
            <wp:extent cx="5881590" cy="5539850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962" cy="55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294A" w14:textId="48A292B8" w:rsidR="00E34823" w:rsidRPr="00E34823" w:rsidRDefault="00E34823" w:rsidP="00E34823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>Рисунок 3.</w:t>
      </w:r>
      <w:r w:rsidRPr="00E34823">
        <w:rPr>
          <w:rStyle w:val="a6"/>
          <w:b/>
          <w:bCs w:val="0"/>
          <w:smallCaps w:val="0"/>
          <w:color w:val="auto"/>
          <w:spacing w:val="0"/>
        </w:rPr>
        <w:t>3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apyori</w:t>
      </w:r>
    </w:p>
    <w:p w14:paraId="6BA27E90" w14:textId="03F69D14" w:rsidR="00B06A94" w:rsidRDefault="00B70E5D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26F4AA49" wp14:editId="040701D8">
            <wp:extent cx="6120130" cy="2457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97F" w14:textId="2D74C211" w:rsidR="00E34823" w:rsidRPr="00B70E5D" w:rsidRDefault="00E34823" w:rsidP="00E34823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>Рисунок 3.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4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efficient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python</w:t>
      </w:r>
    </w:p>
    <w:p w14:paraId="0B4C7621" w14:textId="03B4E45A" w:rsidR="003E4595" w:rsidRDefault="003E4595" w:rsidP="003E459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4</w:t>
      </w:r>
    </w:p>
    <w:p w14:paraId="531A2926" w14:textId="3A2B508A" w:rsidR="00B70E5D" w:rsidRDefault="00B70E5D" w:rsidP="00B70E5D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7633ED9A" wp14:editId="7B30E489">
            <wp:extent cx="5961104" cy="294282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850" cy="29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E72" w14:textId="03860CE4" w:rsidR="008000EB" w:rsidRDefault="0097575C" w:rsidP="0075494B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4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.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1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FP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-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Growth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fpgrowth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py</w:t>
      </w:r>
    </w:p>
    <w:p w14:paraId="1E769C49" w14:textId="217C72C4" w:rsidR="008000EB" w:rsidRDefault="008000EB" w:rsidP="008000EB">
      <w:pPr>
        <w:pStyle w:val="a7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5</w:t>
      </w:r>
    </w:p>
    <w:p w14:paraId="3E4B7D34" w14:textId="4DA04B54" w:rsidR="008000EB" w:rsidRDefault="008000EB" w:rsidP="008000EB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8000EB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61BF4670" wp14:editId="268BC4B7">
            <wp:extent cx="5040887" cy="6339665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697" cy="6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CAC0" w14:textId="078F0870" w:rsidR="0081744A" w:rsidRDefault="008000EB" w:rsidP="0075494B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8000EB">
        <w:rPr>
          <w:rStyle w:val="a6"/>
          <w:b/>
          <w:bCs w:val="0"/>
          <w:smallCaps w:val="0"/>
          <w:color w:val="auto"/>
          <w:spacing w:val="0"/>
        </w:rPr>
        <w:t xml:space="preserve">5.1 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– </w:t>
      </w:r>
      <w:r>
        <w:rPr>
          <w:rStyle w:val="a6"/>
          <w:b/>
          <w:bCs w:val="0"/>
          <w:smallCaps w:val="0"/>
          <w:color w:val="auto"/>
          <w:spacing w:val="0"/>
        </w:rPr>
        <w:t>Сравнение времени выполнения всех алгоритмов и визуализация результатов на гистограмме</w:t>
      </w:r>
    </w:p>
    <w:p w14:paraId="53444980" w14:textId="0D8E97F7" w:rsidR="0081744A" w:rsidRDefault="0081744A" w:rsidP="0081744A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6</w:t>
      </w:r>
    </w:p>
    <w:p w14:paraId="7DC49C9F" w14:textId="18C3F12E" w:rsidR="0081744A" w:rsidRDefault="00A7121C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7121C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0083346" wp14:editId="4B38C675">
            <wp:extent cx="4271754" cy="468515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944" cy="46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9E4" w14:textId="38D0CCAB" w:rsidR="0081744A" w:rsidRPr="00651590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947BF0">
        <w:rPr>
          <w:rStyle w:val="a6"/>
          <w:b/>
          <w:bCs w:val="0"/>
          <w:smallCaps w:val="0"/>
          <w:color w:val="auto"/>
          <w:spacing w:val="0"/>
        </w:rPr>
        <w:t>6.1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Импортирование и предобработка данных</w:t>
      </w:r>
      <w:r w:rsidR="00651590">
        <w:rPr>
          <w:rStyle w:val="a6"/>
          <w:b/>
          <w:bCs w:val="0"/>
          <w:smallCaps w:val="0"/>
          <w:color w:val="auto"/>
          <w:spacing w:val="0"/>
        </w:rPr>
        <w:t xml:space="preserve"> из файла </w:t>
      </w:r>
      <w:r w:rsidR="00651590">
        <w:rPr>
          <w:rStyle w:val="a6"/>
          <w:b/>
          <w:bCs w:val="0"/>
          <w:smallCaps w:val="0"/>
          <w:color w:val="auto"/>
          <w:spacing w:val="0"/>
          <w:lang w:val="en-US"/>
        </w:rPr>
        <w:t>data</w:t>
      </w:r>
      <w:r w:rsidR="00651590" w:rsidRPr="00651590">
        <w:rPr>
          <w:rStyle w:val="a6"/>
          <w:b/>
          <w:bCs w:val="0"/>
          <w:smallCaps w:val="0"/>
          <w:color w:val="auto"/>
          <w:spacing w:val="0"/>
        </w:rPr>
        <w:t>.</w:t>
      </w:r>
      <w:r w:rsidR="00651590">
        <w:rPr>
          <w:rStyle w:val="a6"/>
          <w:b/>
          <w:bCs w:val="0"/>
          <w:smallCaps w:val="0"/>
          <w:color w:val="auto"/>
          <w:spacing w:val="0"/>
          <w:lang w:val="en-US"/>
        </w:rPr>
        <w:t>csv</w:t>
      </w:r>
    </w:p>
    <w:p w14:paraId="38862307" w14:textId="71984318" w:rsidR="0081744A" w:rsidRDefault="0081744A" w:rsidP="0081744A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7</w:t>
      </w:r>
    </w:p>
    <w:p w14:paraId="0CFA9F7C" w14:textId="281E6B1D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1FFF19B" wp14:editId="74279AE7">
            <wp:extent cx="4017338" cy="5819354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817" cy="58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06A8" w14:textId="5DC7E73C" w:rsidR="0081744A" w:rsidRPr="004B78EB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E111EF" w:rsidRPr="00C42568">
        <w:rPr>
          <w:rStyle w:val="a6"/>
          <w:b/>
          <w:bCs w:val="0"/>
          <w:smallCaps w:val="0"/>
          <w:color w:val="auto"/>
          <w:spacing w:val="0"/>
        </w:rPr>
        <w:t>7</w:t>
      </w:r>
      <w:r>
        <w:rPr>
          <w:rStyle w:val="a6"/>
          <w:b/>
          <w:bCs w:val="0"/>
          <w:smallCaps w:val="0"/>
          <w:color w:val="auto"/>
          <w:spacing w:val="0"/>
        </w:rPr>
        <w:t>.1 – Подсчет частоты встречаемости каждого товара</w:t>
      </w:r>
    </w:p>
    <w:p w14:paraId="729D0DC1" w14:textId="169D051D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20D9E628" wp14:editId="72747C74">
            <wp:extent cx="5118265" cy="4788483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003" cy="47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A432" w14:textId="7C5CF574" w:rsidR="0081744A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C42568" w:rsidRPr="00BD7032">
        <w:rPr>
          <w:rStyle w:val="a6"/>
          <w:b/>
          <w:bCs w:val="0"/>
          <w:smallCaps w:val="0"/>
          <w:color w:val="auto"/>
          <w:spacing w:val="0"/>
        </w:rPr>
        <w:t>7</w:t>
      </w:r>
      <w:r>
        <w:rPr>
          <w:rStyle w:val="a6"/>
          <w:b/>
          <w:bCs w:val="0"/>
          <w:smallCaps w:val="0"/>
          <w:color w:val="auto"/>
          <w:spacing w:val="0"/>
        </w:rPr>
        <w:t>.2 – Гистограмма относительной частоты 20 наиболее популярных товаров</w:t>
      </w:r>
    </w:p>
    <w:p w14:paraId="5518C809" w14:textId="3B5BC3E5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4A76EB54" wp14:editId="675E0283">
            <wp:extent cx="4619717" cy="49750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9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F21D" w14:textId="62E64376" w:rsidR="0081744A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BD7032" w:rsidRPr="00B662A4">
        <w:rPr>
          <w:rStyle w:val="a6"/>
          <w:b/>
          <w:bCs w:val="0"/>
          <w:smallCaps w:val="0"/>
          <w:color w:val="auto"/>
          <w:spacing w:val="0"/>
        </w:rPr>
        <w:t>7</w:t>
      </w:r>
      <w:r>
        <w:rPr>
          <w:rStyle w:val="a6"/>
          <w:b/>
          <w:bCs w:val="0"/>
          <w:smallCaps w:val="0"/>
          <w:color w:val="auto"/>
          <w:spacing w:val="0"/>
        </w:rPr>
        <w:t>.3 – Гистограмма фактической частоты 20 наиболее популярных товаров</w:t>
      </w:r>
    </w:p>
    <w:p w14:paraId="625B0B24" w14:textId="77777777" w:rsidR="0081744A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59C73E4A" w14:textId="77777777" w:rsidR="0081744A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4BAD9165" w14:textId="7CC84E1E" w:rsidR="0081744A" w:rsidRDefault="0081744A" w:rsidP="0081744A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8</w:t>
      </w:r>
    </w:p>
    <w:p w14:paraId="5CAFBAD6" w14:textId="5F9FB224" w:rsidR="0081744A" w:rsidRPr="00B70E5D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0C820445" wp14:editId="58E8A7BB">
            <wp:extent cx="3715496" cy="277187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0012" cy="27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9A34" w14:textId="0B583158" w:rsidR="0081744A" w:rsidRPr="00B70E5D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B662A4">
        <w:rPr>
          <w:rStyle w:val="a6"/>
          <w:b/>
          <w:bCs w:val="0"/>
          <w:smallCaps w:val="0"/>
          <w:color w:val="auto"/>
          <w:spacing w:val="0"/>
          <w:lang w:val="en-US"/>
        </w:rPr>
        <w:t>8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.1 – Формируем список транзакций</w:t>
      </w:r>
    </w:p>
    <w:p w14:paraId="71EB9D65" w14:textId="13BA007C" w:rsidR="0081744A" w:rsidRPr="00B70E5D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61B162F8" wp14:editId="350F527A">
            <wp:extent cx="5786175" cy="2582106"/>
            <wp:effectExtent l="0" t="0" r="508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3245" cy="25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A18" w14:textId="7B0DB683" w:rsidR="0081744A" w:rsidRPr="00B70E5D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BD6801" w:rsidRPr="00812FA5">
        <w:rPr>
          <w:rStyle w:val="a6"/>
          <w:b/>
          <w:bCs w:val="0"/>
          <w:smallCaps w:val="0"/>
          <w:color w:val="auto"/>
          <w:spacing w:val="0"/>
        </w:rPr>
        <w:t>8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.2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python</w:t>
      </w:r>
    </w:p>
    <w:p w14:paraId="2915C50B" w14:textId="266E8B78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79E93855" wp14:editId="0C614BE9">
            <wp:extent cx="5833883" cy="37601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7568" cy="3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73F" w14:textId="5C0669FA" w:rsidR="0081744A" w:rsidRPr="00E34823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812FA5" w:rsidRPr="00124D22">
        <w:rPr>
          <w:rStyle w:val="a6"/>
          <w:b/>
          <w:bCs w:val="0"/>
          <w:smallCaps w:val="0"/>
          <w:color w:val="auto"/>
          <w:spacing w:val="0"/>
        </w:rPr>
        <w:t>8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.</w:t>
      </w:r>
      <w:r w:rsidRPr="00E34823">
        <w:rPr>
          <w:rStyle w:val="a6"/>
          <w:b/>
          <w:bCs w:val="0"/>
          <w:smallCaps w:val="0"/>
          <w:color w:val="auto"/>
          <w:spacing w:val="0"/>
        </w:rPr>
        <w:t>3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apyori</w:t>
      </w:r>
    </w:p>
    <w:p w14:paraId="6463C3F7" w14:textId="79801AE8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2951D02" wp14:editId="2FD30E63">
            <wp:extent cx="6016763" cy="2082582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970" cy="20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D0E4" w14:textId="7FE1D674" w:rsidR="0081744A" w:rsidRPr="00B70E5D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124D22" w:rsidRPr="000F753B">
        <w:rPr>
          <w:rStyle w:val="a6"/>
          <w:b/>
          <w:bCs w:val="0"/>
          <w:smallCaps w:val="0"/>
          <w:color w:val="auto"/>
          <w:spacing w:val="0"/>
        </w:rPr>
        <w:t>8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.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4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Apriori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efficient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python</w:t>
      </w:r>
    </w:p>
    <w:p w14:paraId="5D97A5D3" w14:textId="153562CD" w:rsidR="0081744A" w:rsidRDefault="0081744A" w:rsidP="0081744A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9</w:t>
      </w:r>
    </w:p>
    <w:p w14:paraId="1DC1782E" w14:textId="593DF85F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D13DA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96E3851" wp14:editId="4CCBE972">
            <wp:extent cx="5778224" cy="327520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3593" cy="32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3F19" w14:textId="1959B9C9" w:rsidR="0081744A" w:rsidRPr="0081744A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0F753B" w:rsidRPr="00811486">
        <w:rPr>
          <w:rStyle w:val="a6"/>
          <w:b/>
          <w:bCs w:val="0"/>
          <w:smallCaps w:val="0"/>
          <w:color w:val="auto"/>
          <w:spacing w:val="0"/>
        </w:rPr>
        <w:t>9</w:t>
      </w:r>
      <w:r w:rsidRPr="00B70E5D">
        <w:rPr>
          <w:rStyle w:val="a6"/>
          <w:b/>
          <w:bCs w:val="0"/>
          <w:smallCaps w:val="0"/>
          <w:color w:val="auto"/>
          <w:spacing w:val="0"/>
        </w:rPr>
        <w:t>.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1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Применение алгоритма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FP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-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Growth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используя модуль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fpgrowth</w:t>
      </w:r>
      <w:r w:rsidRPr="0097575C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py</w:t>
      </w:r>
    </w:p>
    <w:p w14:paraId="167D7960" w14:textId="3090AE07" w:rsidR="0081744A" w:rsidRPr="0081744A" w:rsidRDefault="0081744A" w:rsidP="0081744A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10</w:t>
      </w:r>
    </w:p>
    <w:p w14:paraId="66A622CD" w14:textId="18CE8C46" w:rsidR="0081744A" w:rsidRDefault="004D13DA" w:rsidP="0081744A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4D13DA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46E8234F" wp14:editId="341E5F45">
            <wp:extent cx="5094411" cy="60648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2550" cy="60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4E4" w14:textId="51B59F63" w:rsidR="0081744A" w:rsidRPr="008000EB" w:rsidRDefault="0081744A" w:rsidP="0081744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811486" w:rsidRPr="00811486">
        <w:rPr>
          <w:rStyle w:val="a6"/>
          <w:b/>
          <w:bCs w:val="0"/>
          <w:smallCaps w:val="0"/>
          <w:color w:val="auto"/>
          <w:spacing w:val="0"/>
        </w:rPr>
        <w:t>10</w:t>
      </w:r>
      <w:r w:rsidRPr="008000EB">
        <w:rPr>
          <w:rStyle w:val="a6"/>
          <w:b/>
          <w:bCs w:val="0"/>
          <w:smallCaps w:val="0"/>
          <w:color w:val="auto"/>
          <w:spacing w:val="0"/>
        </w:rPr>
        <w:t xml:space="preserve">.1 </w:t>
      </w:r>
      <w:r w:rsidRPr="00B70E5D">
        <w:rPr>
          <w:rStyle w:val="a6"/>
          <w:b/>
          <w:bCs w:val="0"/>
          <w:smallCaps w:val="0"/>
          <w:color w:val="auto"/>
          <w:spacing w:val="0"/>
        </w:rPr>
        <w:t xml:space="preserve">– </w:t>
      </w:r>
      <w:r>
        <w:rPr>
          <w:rStyle w:val="a6"/>
          <w:b/>
          <w:bCs w:val="0"/>
          <w:smallCaps w:val="0"/>
          <w:color w:val="auto"/>
          <w:spacing w:val="0"/>
        </w:rPr>
        <w:t>Сравнение времени выполнения всех алгоритмов и визуализация результатов на гистограмме</w:t>
      </w:r>
    </w:p>
    <w:p w14:paraId="154355EE" w14:textId="77777777" w:rsidR="0081744A" w:rsidRPr="008000EB" w:rsidRDefault="0081744A" w:rsidP="0075494B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sectPr w:rsidR="0081744A" w:rsidRPr="008000EB" w:rsidSect="00B33872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1B5B" w14:textId="77777777" w:rsidR="006C2B03" w:rsidRDefault="006C2B03" w:rsidP="00B33872">
      <w:pPr>
        <w:spacing w:after="0" w:line="240" w:lineRule="auto"/>
      </w:pPr>
      <w:r>
        <w:separator/>
      </w:r>
    </w:p>
  </w:endnote>
  <w:endnote w:type="continuationSeparator" w:id="0">
    <w:p w14:paraId="0D70376B" w14:textId="77777777" w:rsidR="006C2B03" w:rsidRDefault="006C2B03" w:rsidP="00B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143563"/>
      <w:docPartObj>
        <w:docPartGallery w:val="Page Numbers (Bottom of Page)"/>
        <w:docPartUnique/>
      </w:docPartObj>
    </w:sdtPr>
    <w:sdtEndPr/>
    <w:sdtContent>
      <w:p w14:paraId="1EDF2113" w14:textId="77777777" w:rsidR="00B33872" w:rsidRDefault="00B3387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49CDB" w14:textId="77777777" w:rsidR="00B33872" w:rsidRDefault="00B3387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4399" w14:textId="77777777" w:rsidR="006C2B03" w:rsidRDefault="006C2B03" w:rsidP="00B33872">
      <w:pPr>
        <w:spacing w:after="0" w:line="240" w:lineRule="auto"/>
      </w:pPr>
      <w:r>
        <w:separator/>
      </w:r>
    </w:p>
  </w:footnote>
  <w:footnote w:type="continuationSeparator" w:id="0">
    <w:p w14:paraId="6B74BA5E" w14:textId="77777777" w:rsidR="006C2B03" w:rsidRDefault="006C2B03" w:rsidP="00B3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558A"/>
    <w:multiLevelType w:val="hybridMultilevel"/>
    <w:tmpl w:val="8C3C6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901778"/>
    <w:multiLevelType w:val="hybridMultilevel"/>
    <w:tmpl w:val="27F09EDA"/>
    <w:lvl w:ilvl="0" w:tplc="5FF0E0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217DF2"/>
    <w:multiLevelType w:val="hybridMultilevel"/>
    <w:tmpl w:val="F3FC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5569"/>
    <w:multiLevelType w:val="hybridMultilevel"/>
    <w:tmpl w:val="B56698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73793F24"/>
    <w:multiLevelType w:val="hybridMultilevel"/>
    <w:tmpl w:val="86F03A88"/>
    <w:lvl w:ilvl="0" w:tplc="C73A9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584B"/>
    <w:multiLevelType w:val="hybridMultilevel"/>
    <w:tmpl w:val="DB68ACB0"/>
    <w:lvl w:ilvl="0" w:tplc="8F68294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3"/>
    <w:rsid w:val="00025D41"/>
    <w:rsid w:val="000771DE"/>
    <w:rsid w:val="000C187B"/>
    <w:rsid w:val="000F753B"/>
    <w:rsid w:val="00124D22"/>
    <w:rsid w:val="00173D65"/>
    <w:rsid w:val="001A0AE3"/>
    <w:rsid w:val="00207E77"/>
    <w:rsid w:val="00215974"/>
    <w:rsid w:val="00262147"/>
    <w:rsid w:val="002966B5"/>
    <w:rsid w:val="002A2271"/>
    <w:rsid w:val="002D0C10"/>
    <w:rsid w:val="00365882"/>
    <w:rsid w:val="003D2C16"/>
    <w:rsid w:val="003E1D86"/>
    <w:rsid w:val="003E4595"/>
    <w:rsid w:val="003E4958"/>
    <w:rsid w:val="0040703A"/>
    <w:rsid w:val="00415D0A"/>
    <w:rsid w:val="004B78EB"/>
    <w:rsid w:val="004C65DE"/>
    <w:rsid w:val="004D13DA"/>
    <w:rsid w:val="004F2F25"/>
    <w:rsid w:val="004F48D1"/>
    <w:rsid w:val="00505B42"/>
    <w:rsid w:val="0059448B"/>
    <w:rsid w:val="005F5872"/>
    <w:rsid w:val="005F7AF8"/>
    <w:rsid w:val="00651590"/>
    <w:rsid w:val="006A5E42"/>
    <w:rsid w:val="006B2A19"/>
    <w:rsid w:val="006C2B03"/>
    <w:rsid w:val="0073629C"/>
    <w:rsid w:val="007368DA"/>
    <w:rsid w:val="007467F0"/>
    <w:rsid w:val="0075494B"/>
    <w:rsid w:val="007C3426"/>
    <w:rsid w:val="008000EB"/>
    <w:rsid w:val="00811486"/>
    <w:rsid w:val="00812FA5"/>
    <w:rsid w:val="0081744A"/>
    <w:rsid w:val="008A1AC2"/>
    <w:rsid w:val="008C1B09"/>
    <w:rsid w:val="008F06C8"/>
    <w:rsid w:val="00903CD7"/>
    <w:rsid w:val="00947BF0"/>
    <w:rsid w:val="0097575C"/>
    <w:rsid w:val="009D302C"/>
    <w:rsid w:val="009D76E5"/>
    <w:rsid w:val="00A7121C"/>
    <w:rsid w:val="00A83A66"/>
    <w:rsid w:val="00AB05F3"/>
    <w:rsid w:val="00AB5FCB"/>
    <w:rsid w:val="00AE329F"/>
    <w:rsid w:val="00B053C2"/>
    <w:rsid w:val="00B06A94"/>
    <w:rsid w:val="00B33872"/>
    <w:rsid w:val="00B55A14"/>
    <w:rsid w:val="00B662A4"/>
    <w:rsid w:val="00B70E5D"/>
    <w:rsid w:val="00BD4B9D"/>
    <w:rsid w:val="00BD6801"/>
    <w:rsid w:val="00BD7032"/>
    <w:rsid w:val="00BF4927"/>
    <w:rsid w:val="00C42568"/>
    <w:rsid w:val="00C55C1A"/>
    <w:rsid w:val="00C82180"/>
    <w:rsid w:val="00CB1624"/>
    <w:rsid w:val="00CF4D29"/>
    <w:rsid w:val="00D22FB4"/>
    <w:rsid w:val="00DE2472"/>
    <w:rsid w:val="00E05BDF"/>
    <w:rsid w:val="00E111EF"/>
    <w:rsid w:val="00E34823"/>
    <w:rsid w:val="00E83959"/>
    <w:rsid w:val="00E90A6C"/>
    <w:rsid w:val="00ED49AB"/>
    <w:rsid w:val="00ED75E5"/>
    <w:rsid w:val="00EF49D4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60D9C"/>
  <w15:chartTrackingRefBased/>
  <w15:docId w15:val="{6C83DB61-6CE0-4315-B33C-C8887CB8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F587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F49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0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ервого уровня"/>
    <w:basedOn w:val="1"/>
    <w:link w:val="a5"/>
    <w:autoRedefine/>
    <w:qFormat/>
    <w:rsid w:val="00BF4927"/>
    <w:pPr>
      <w:keepLines w:val="0"/>
      <w:pageBreakBefore/>
      <w:widowControl w:val="0"/>
      <w:autoSpaceDE w:val="0"/>
      <w:autoSpaceDN w:val="0"/>
      <w:spacing w:before="0" w:after="567"/>
      <w:ind w:left="709"/>
    </w:pPr>
    <w:rPr>
      <w:rFonts w:eastAsia="Times New Roman" w:cs="Times New Roman"/>
      <w:b/>
      <w:bCs/>
      <w:caps/>
      <w:sz w:val="36"/>
      <w:szCs w:val="36"/>
    </w:rPr>
  </w:style>
  <w:style w:type="character" w:customStyle="1" w:styleId="a5">
    <w:name w:val="Заголовок первого уровня Знак"/>
    <w:basedOn w:val="10"/>
    <w:link w:val="a4"/>
    <w:rsid w:val="00BF4927"/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EF49D4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Intense Reference"/>
    <w:basedOn w:val="a1"/>
    <w:uiPriority w:val="32"/>
    <w:rsid w:val="00903CD7"/>
    <w:rPr>
      <w:b/>
      <w:bCs/>
      <w:smallCaps/>
      <w:color w:val="4472C4" w:themeColor="accent1"/>
      <w:spacing w:val="5"/>
    </w:rPr>
  </w:style>
  <w:style w:type="paragraph" w:customStyle="1" w:styleId="a7">
    <w:name w:val="Заголовок второго уровня"/>
    <w:basedOn w:val="2"/>
    <w:link w:val="a8"/>
    <w:qFormat/>
    <w:rsid w:val="005F5872"/>
    <w:pPr>
      <w:keepLines w:val="0"/>
      <w:spacing w:before="851" w:after="567"/>
      <w:ind w:left="709"/>
    </w:pPr>
    <w:rPr>
      <w:rFonts w:ascii="Times New Roman" w:hAnsi="Times New Roman"/>
      <w:b/>
      <w:color w:val="auto"/>
      <w:sz w:val="32"/>
    </w:rPr>
  </w:style>
  <w:style w:type="paragraph" w:customStyle="1" w:styleId="a9">
    <w:name w:val="Заголовок третьего уровня"/>
    <w:basedOn w:val="a7"/>
    <w:link w:val="aa"/>
    <w:qFormat/>
    <w:rsid w:val="00903CD7"/>
    <w:pPr>
      <w:outlineLvl w:val="2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0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оловок второго уровня Знак"/>
    <w:basedOn w:val="20"/>
    <w:link w:val="a7"/>
    <w:rsid w:val="005F58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b">
    <w:name w:val="Рисунок"/>
    <w:link w:val="ac"/>
    <w:qFormat/>
    <w:rsid w:val="005F5872"/>
    <w:pPr>
      <w:spacing w:after="340" w:line="240" w:lineRule="auto"/>
      <w:jc w:val="center"/>
    </w:pPr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a">
    <w:name w:val="Заголовок третьего уровня Знак"/>
    <w:basedOn w:val="a8"/>
    <w:link w:val="a9"/>
    <w:rsid w:val="00903CD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d">
    <w:name w:val="Таблица надпись"/>
    <w:link w:val="ae"/>
    <w:qFormat/>
    <w:rsid w:val="00C55C1A"/>
    <w:pPr>
      <w:spacing w:before="340" w:after="0" w:line="240" w:lineRule="auto"/>
    </w:pPr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ac">
    <w:name w:val="Рисунок Знак"/>
    <w:basedOn w:val="a1"/>
    <w:link w:val="ab"/>
    <w:rsid w:val="005F587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f">
    <w:name w:val="Таблица текст"/>
    <w:link w:val="af0"/>
    <w:qFormat/>
    <w:rsid w:val="00C55C1A"/>
    <w:pPr>
      <w:spacing w:after="0" w:line="240" w:lineRule="auto"/>
      <w:jc w:val="center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ae">
    <w:name w:val="Таблица надпись Знак"/>
    <w:basedOn w:val="a1"/>
    <w:link w:val="ad"/>
    <w:rsid w:val="00C55C1A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a">
    <w:name w:val="Источники"/>
    <w:link w:val="af1"/>
    <w:qFormat/>
    <w:rsid w:val="00BF4927"/>
    <w:pPr>
      <w:keepNext/>
      <w:widowControl w:val="0"/>
      <w:numPr>
        <w:numId w:val="5"/>
      </w:numPr>
      <w:spacing w:before="340" w:after="340" w:line="360" w:lineRule="auto"/>
      <w:ind w:left="709" w:firstLine="0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0">
    <w:name w:val="Таблица текст Знак"/>
    <w:basedOn w:val="a1"/>
    <w:link w:val="af"/>
    <w:rsid w:val="00C55C1A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f2">
    <w:name w:val="Body Text"/>
    <w:basedOn w:val="a0"/>
    <w:link w:val="af3"/>
    <w:semiHidden/>
    <w:unhideWhenUsed/>
    <w:rsid w:val="004C65DE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1">
    <w:name w:val="Источники Знак"/>
    <w:basedOn w:val="a1"/>
    <w:link w:val="a"/>
    <w:rsid w:val="00BF4927"/>
    <w:rPr>
      <w:rFonts w:ascii="Times New Roman" w:eastAsiaTheme="majorEastAsia" w:hAnsi="Times New Roman" w:cstheme="majorBidi"/>
      <w:sz w:val="28"/>
      <w:szCs w:val="26"/>
    </w:rPr>
  </w:style>
  <w:style w:type="character" w:customStyle="1" w:styleId="af3">
    <w:name w:val="Основной текст Знак"/>
    <w:basedOn w:val="a1"/>
    <w:link w:val="af2"/>
    <w:semiHidden/>
    <w:rsid w:val="004C65D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f4">
    <w:name w:val="Table Grid"/>
    <w:basedOn w:val="a2"/>
    <w:uiPriority w:val="59"/>
    <w:rsid w:val="004C65D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Текст"/>
    <w:basedOn w:val="a0"/>
    <w:link w:val="af6"/>
    <w:qFormat/>
    <w:rsid w:val="00C82180"/>
    <w:pPr>
      <w:spacing w:after="0"/>
      <w:ind w:firstLine="709"/>
    </w:pPr>
  </w:style>
  <w:style w:type="character" w:customStyle="1" w:styleId="af6">
    <w:name w:val="Обычный Текст Знак"/>
    <w:basedOn w:val="a1"/>
    <w:link w:val="af5"/>
    <w:rsid w:val="00C82180"/>
    <w:rPr>
      <w:rFonts w:ascii="Times New Roman" w:hAnsi="Times New Roman"/>
      <w:sz w:val="28"/>
    </w:rPr>
  </w:style>
  <w:style w:type="paragraph" w:styleId="af7">
    <w:name w:val="header"/>
    <w:basedOn w:val="a0"/>
    <w:link w:val="af8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B33872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B338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QZY\Documents\&#1053;&#1072;&#1089;&#1090;&#1088;&#1072;&#1080;&#1074;&#1072;&#1077;&#1084;&#1099;&#1077;%20&#1096;&#1072;&#1073;&#1083;&#1086;&#1085;&#1099;%20Office\&#1064;&#1072;&#1073;&#1083;&#1086;&#1085;_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1C15-12F8-4AC6-A742-250F33AA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Шаблон_МИРЭА.dotx</Template>
  <TotalTime>62</TotalTime>
  <Pages>17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MISQZY</dc:creator>
  <cp:keywords/>
  <dc:description/>
  <cp:lastModifiedBy>Nikita pershutov</cp:lastModifiedBy>
  <cp:revision>53</cp:revision>
  <dcterms:created xsi:type="dcterms:W3CDTF">2023-11-13T16:10:00Z</dcterms:created>
  <dcterms:modified xsi:type="dcterms:W3CDTF">2023-12-01T13:30:00Z</dcterms:modified>
</cp:coreProperties>
</file>