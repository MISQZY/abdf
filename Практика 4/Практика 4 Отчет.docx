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82180" w:rsidRPr="00C82180" w14:paraId="5189F66E" w14:textId="77777777" w:rsidTr="00BE31F8">
        <w:trPr>
          <w:cantSplit/>
          <w:trHeight w:val="180"/>
        </w:trPr>
        <w:tc>
          <w:tcPr>
            <w:tcW w:w="5000" w:type="pct"/>
            <w:hideMark/>
          </w:tcPr>
          <w:p w14:paraId="07CEF3D5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4ACD88E" wp14:editId="45FC70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CE495" w14:textId="77777777" w:rsidR="00C82180" w:rsidRPr="00C82180" w:rsidRDefault="00C82180" w:rsidP="00C82180">
            <w:pPr>
              <w:widowControl w:val="0"/>
              <w:suppressAutoHyphens/>
              <w:spacing w:before="60" w:after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C82180" w:rsidRPr="00C82180" w14:paraId="02E8C639" w14:textId="77777777" w:rsidTr="00BE31F8">
        <w:trPr>
          <w:cantSplit/>
          <w:trHeight w:val="1417"/>
        </w:trPr>
        <w:tc>
          <w:tcPr>
            <w:tcW w:w="5000" w:type="pct"/>
            <w:hideMark/>
          </w:tcPr>
          <w:p w14:paraId="34BFACAF" w14:textId="77777777" w:rsidR="00C82180" w:rsidRPr="00C82180" w:rsidRDefault="00C82180" w:rsidP="00C82180">
            <w:pPr>
              <w:widowControl w:val="0"/>
              <w:suppressAutoHyphens/>
              <w:spacing w:after="140" w:line="216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C8218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C8218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38507D6E" w14:textId="77777777" w:rsidR="00C82180" w:rsidRPr="00C82180" w:rsidRDefault="00C82180" w:rsidP="00C82180">
            <w:pPr>
              <w:widowControl w:val="0"/>
              <w:suppressAutoHyphens/>
              <w:spacing w:after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C82180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C82180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0726304" wp14:editId="3F4D3A43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1BB11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7092358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749DA802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5F4338AE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0E2510A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54BC0B3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C82180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762C8B96" w14:textId="638126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C82180">
        <w:rPr>
          <w:rFonts w:eastAsia="Droid Sans Fallback" w:cs="Times New Roman"/>
          <w:kern w:val="2"/>
          <w:szCs w:val="28"/>
          <w:lang w:eastAsia="zh-CN" w:bidi="hi-IN"/>
        </w:rPr>
        <w:t>по дисциплине «</w:t>
      </w:r>
      <w:r w:rsidR="00AD5304" w:rsidRPr="00AD5304">
        <w:rPr>
          <w:rFonts w:eastAsia="Droid Sans Fallback" w:cs="Times New Roman"/>
          <w:kern w:val="2"/>
          <w:szCs w:val="28"/>
          <w:lang w:eastAsia="zh-CN" w:bidi="hi-IN"/>
        </w:rPr>
        <w:t>Технологии и инструментарий анализа больших данных</w:t>
      </w:r>
      <w:r w:rsidRPr="00C82180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25F3DD60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1780644C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39488D5" w14:textId="5A080627" w:rsidR="00C82180" w:rsidRPr="00AD5304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C8218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</w:t>
      </w:r>
      <w:r w:rsidRPr="00C82180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 xml:space="preserve"> </w:t>
      </w:r>
      <w:r w:rsidR="00AD5304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4</w:t>
      </w:r>
    </w:p>
    <w:p w14:paraId="64522952" w14:textId="77777777" w:rsidR="00C82180" w:rsidRPr="00C82180" w:rsidRDefault="00C82180" w:rsidP="00C82180">
      <w:pPr>
        <w:widowControl w:val="0"/>
        <w:suppressAutoHyphens/>
        <w:spacing w:after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3F0815BE" w14:textId="77777777" w:rsidR="00C82180" w:rsidRPr="00C82180" w:rsidRDefault="00C82180" w:rsidP="00C82180">
      <w:pPr>
        <w:widowControl w:val="0"/>
        <w:suppressAutoHyphens/>
        <w:spacing w:after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664"/>
        <w:gridCol w:w="973"/>
        <w:gridCol w:w="560"/>
        <w:gridCol w:w="1106"/>
      </w:tblGrid>
      <w:tr w:rsidR="00C82180" w:rsidRPr="00C82180" w14:paraId="6979C727" w14:textId="77777777" w:rsidTr="0059448B">
        <w:trPr>
          <w:gridAfter w:val="1"/>
          <w:wAfter w:w="1106" w:type="dxa"/>
        </w:trPr>
        <w:tc>
          <w:tcPr>
            <w:tcW w:w="2835" w:type="dxa"/>
          </w:tcPr>
          <w:p w14:paraId="3436E38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C82180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38C3932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41F1023B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ИНБО-03-20, </w:t>
            </w:r>
            <w:proofErr w:type="spellStart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Першутов</w:t>
            </w:r>
            <w:proofErr w:type="spellEnd"/>
            <w:r w:rsidRPr="00C8218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Н.С.</w:t>
            </w:r>
          </w:p>
        </w:tc>
        <w:tc>
          <w:tcPr>
            <w:tcW w:w="1533" w:type="dxa"/>
            <w:gridSpan w:val="2"/>
          </w:tcPr>
          <w:p w14:paraId="55EF5AB6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A77EAA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5730B00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0DBA2044" w14:textId="77777777" w:rsidTr="0059448B">
        <w:trPr>
          <w:gridAfter w:val="1"/>
          <w:wAfter w:w="1106" w:type="dxa"/>
          <w:trHeight w:val="1549"/>
        </w:trPr>
        <w:tc>
          <w:tcPr>
            <w:tcW w:w="2835" w:type="dxa"/>
          </w:tcPr>
          <w:p w14:paraId="7FDA204B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6E15EA7C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664" w:type="dxa"/>
          </w:tcPr>
          <w:p w14:paraId="59D18005" w14:textId="124E75FB" w:rsidR="00C82180" w:rsidRPr="00AD5304" w:rsidRDefault="00AD5304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Парамонов В.В.</w:t>
            </w:r>
          </w:p>
          <w:p w14:paraId="55292C16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533" w:type="dxa"/>
            <w:gridSpan w:val="2"/>
          </w:tcPr>
          <w:p w14:paraId="278D33E4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F0C7AE1" w14:textId="77777777" w:rsidR="00C82180" w:rsidRPr="00C82180" w:rsidRDefault="00C82180" w:rsidP="00C82180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CD30DC3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7C3CDC7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C82180" w:rsidRPr="00C82180" w14:paraId="63917E99" w14:textId="77777777" w:rsidTr="0059448B">
        <w:trPr>
          <w:trHeight w:val="317"/>
        </w:trPr>
        <w:tc>
          <w:tcPr>
            <w:tcW w:w="2835" w:type="dxa"/>
          </w:tcPr>
          <w:p w14:paraId="3874836E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8E2EBAD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37" w:type="dxa"/>
            <w:gridSpan w:val="2"/>
          </w:tcPr>
          <w:p w14:paraId="64782815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0A69E78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C8218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431A5090" w14:textId="77777777" w:rsidR="00C82180" w:rsidRPr="00C82180" w:rsidRDefault="00C82180" w:rsidP="00C82180">
            <w:pPr>
              <w:widowControl w:val="0"/>
              <w:suppressAutoHyphens/>
              <w:spacing w:line="240" w:lineRule="auto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FB2AF10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4F2DFD6" w14:textId="77777777" w:rsidR="00C82180" w:rsidRPr="00C82180" w:rsidRDefault="00C82180" w:rsidP="00C82180">
      <w:pPr>
        <w:widowControl w:val="0"/>
        <w:suppressAutoHyphens/>
        <w:spacing w:after="0" w:line="240" w:lineRule="auto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4820B94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C0309C1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9F48D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C478AFC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FAB9D24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5B865BC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E23E0A6" w14:textId="77777777" w:rsidR="00C82180" w:rsidRPr="00C82180" w:rsidRDefault="00C82180" w:rsidP="00C82180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16E03D2" w14:textId="77777777" w:rsidR="00C82180" w:rsidRPr="00C82180" w:rsidRDefault="00C82180" w:rsidP="00C82180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82180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2023г.</w:t>
      </w:r>
    </w:p>
    <w:p w14:paraId="749535A6" w14:textId="77777777" w:rsidR="00CB1624" w:rsidRDefault="00CB1624">
      <w:pPr>
        <w:spacing w:line="259" w:lineRule="auto"/>
        <w:jc w:val="left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br w:type="page"/>
      </w:r>
    </w:p>
    <w:p w14:paraId="0F178743" w14:textId="448C0B0A" w:rsidR="00BF4927" w:rsidRDefault="009170A1" w:rsidP="009170A1">
      <w:pPr>
        <w:pStyle w:val="a4"/>
        <w:rPr>
          <w:rStyle w:val="a6"/>
          <w:b/>
          <w:bCs/>
          <w:smallCaps w:val="0"/>
          <w:color w:val="auto"/>
          <w:spacing w:val="0"/>
        </w:rPr>
      </w:pPr>
      <w:r>
        <w:rPr>
          <w:rStyle w:val="a6"/>
          <w:b/>
          <w:bCs/>
          <w:smallCaps w:val="0"/>
          <w:color w:val="auto"/>
          <w:spacing w:val="0"/>
        </w:rPr>
        <w:lastRenderedPageBreak/>
        <w:t>Результат работы:</w:t>
      </w:r>
    </w:p>
    <w:p w14:paraId="7A38231D" w14:textId="584526B3" w:rsidR="009170A1" w:rsidRDefault="009170A1" w:rsidP="009170A1">
      <w:pPr>
        <w:pStyle w:val="af5"/>
        <w:jc w:val="center"/>
        <w:rPr>
          <w:rStyle w:val="a6"/>
          <w:b w:val="0"/>
          <w:bCs w:val="0"/>
          <w:smallCaps w:val="0"/>
          <w:color w:val="auto"/>
          <w:spacing w:val="0"/>
        </w:rPr>
      </w:pPr>
      <w:r w:rsidRPr="009170A1">
        <w:rPr>
          <w:rStyle w:val="a6"/>
          <w:b w:val="0"/>
          <w:bCs w:val="0"/>
          <w:smallCaps w:val="0"/>
          <w:noProof/>
          <w:color w:val="auto"/>
          <w:spacing w:val="0"/>
        </w:rPr>
        <w:drawing>
          <wp:inline distT="0" distB="0" distL="0" distR="0" wp14:anchorId="7F14A646" wp14:editId="16911E53">
            <wp:extent cx="4834255" cy="167729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308" cy="16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4FB" w14:textId="478035B5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– Импорт необходимых библиотек</w:t>
      </w:r>
    </w:p>
    <w:p w14:paraId="3DCE17DD" w14:textId="7B6203C9" w:rsidR="009170A1" w:rsidRDefault="009170A1" w:rsidP="009170A1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Задание 1</w:t>
      </w:r>
    </w:p>
    <w:p w14:paraId="7DE6715F" w14:textId="3FE4D5C2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9170A1">
        <w:rPr>
          <w:rStyle w:val="a6"/>
          <w:bCs w:val="0"/>
          <w:smallCaps w:val="0"/>
          <w:noProof/>
          <w:color w:val="auto"/>
          <w:spacing w:val="0"/>
        </w:rPr>
        <w:drawing>
          <wp:inline distT="0" distB="0" distL="0" distR="0" wp14:anchorId="1DF4AE42" wp14:editId="4F84DDF0">
            <wp:extent cx="5462905" cy="1559858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487" cy="15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496B" w14:textId="35B5EE2E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1.1 – Расчет коэффициента корреляции</w:t>
      </w:r>
    </w:p>
    <w:p w14:paraId="1F7F3A9F" w14:textId="0556164F" w:rsidR="009170A1" w:rsidRDefault="009170A1" w:rsidP="009170A1">
      <w:pPr>
        <w:pStyle w:val="af5"/>
        <w:rPr>
          <w:rStyle w:val="a6"/>
          <w:b w:val="0"/>
          <w:bCs w:val="0"/>
          <w:smallCaps w:val="0"/>
          <w:color w:val="auto"/>
          <w:spacing w:val="0"/>
        </w:rPr>
      </w:pPr>
      <w:r>
        <w:rPr>
          <w:rStyle w:val="a6"/>
          <w:b w:val="0"/>
          <w:bCs w:val="0"/>
          <w:smallCaps w:val="0"/>
          <w:color w:val="auto"/>
          <w:spacing w:val="0"/>
        </w:rPr>
        <w:t>Коэффициент очень близок к -1, поэтому присутствует сильная отрицательная корреляция</w:t>
      </w:r>
    </w:p>
    <w:p w14:paraId="2746EDD1" w14:textId="39F1086B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9170A1">
        <w:rPr>
          <w:rStyle w:val="a6"/>
          <w:b/>
          <w:bCs w:val="0"/>
          <w:smallCaps w:val="0"/>
          <w:noProof/>
          <w:color w:val="auto"/>
          <w:spacing w:val="0"/>
        </w:rPr>
        <w:drawing>
          <wp:inline distT="0" distB="0" distL="0" distR="0" wp14:anchorId="2981DA83" wp14:editId="450F4AC3">
            <wp:extent cx="5262880" cy="174737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481" cy="17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CE27" w14:textId="2BB4DED8" w:rsidR="009170A1" w:rsidRP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1.2 – Построение диаграммы рассеяния</w:t>
      </w:r>
    </w:p>
    <w:p w14:paraId="71AFFE04" w14:textId="54D5BD1D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9170A1">
        <w:rPr>
          <w:rStyle w:val="a6"/>
          <w:b/>
          <w:bCs w:val="0"/>
          <w:smallCaps w:val="0"/>
          <w:noProof/>
          <w:color w:val="auto"/>
          <w:spacing w:val="0"/>
        </w:rPr>
        <w:lastRenderedPageBreak/>
        <w:drawing>
          <wp:inline distT="0" distB="0" distL="0" distR="0" wp14:anchorId="7AD4628F" wp14:editId="260F9C1D">
            <wp:extent cx="5077460" cy="431247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068" cy="43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7AA" w14:textId="310CB2FE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1.3 – Результат построения диаграммы</w:t>
      </w:r>
    </w:p>
    <w:p w14:paraId="22ED95D8" w14:textId="2DA63F36" w:rsidR="009170A1" w:rsidRDefault="009170A1" w:rsidP="009170A1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lastRenderedPageBreak/>
        <w:t>Задание 2</w:t>
      </w:r>
    </w:p>
    <w:p w14:paraId="5DD3CB8A" w14:textId="73F656A7" w:rsid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6F3A19">
        <w:rPr>
          <w:rStyle w:val="a6"/>
          <w:bCs w:val="0"/>
          <w:smallCaps w:val="0"/>
          <w:color w:val="auto"/>
          <w:spacing w:val="0"/>
        </w:rPr>
        <w:drawing>
          <wp:inline distT="0" distB="0" distL="0" distR="0" wp14:anchorId="03B8D3A5" wp14:editId="707BCFCF">
            <wp:extent cx="4919980" cy="437530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073" cy="43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BD8" w14:textId="6F4D6720" w:rsidR="006F3A19" w:rsidRP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2.1 – Загрузка и предобработка данных</w:t>
      </w:r>
    </w:p>
    <w:p w14:paraId="2D31158C" w14:textId="077A1A0F" w:rsidR="006F3A19" w:rsidRDefault="006F3A19" w:rsidP="006F3A19">
      <w:pPr>
        <w:pStyle w:val="af5"/>
        <w:rPr>
          <w:rStyle w:val="a6"/>
          <w:b w:val="0"/>
          <w:bCs w:val="0"/>
          <w:smallCaps w:val="0"/>
          <w:color w:val="auto"/>
          <w:spacing w:val="0"/>
        </w:rPr>
      </w:pPr>
      <w:r w:rsidRPr="006F3A19">
        <w:rPr>
          <w:rStyle w:val="a6"/>
          <w:b w:val="0"/>
          <w:bCs w:val="0"/>
          <w:smallCaps w:val="0"/>
          <w:color w:val="auto"/>
          <w:spacing w:val="0"/>
        </w:rPr>
        <w:drawing>
          <wp:inline distT="0" distB="0" distL="0" distR="0" wp14:anchorId="28C5B7E6" wp14:editId="5D0B3A76">
            <wp:extent cx="4948555" cy="2354132"/>
            <wp:effectExtent l="0" t="0" r="444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525" cy="23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666C" w14:textId="0223FB85" w:rsidR="006F3A19" w:rsidRP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2.2 – Построение корреляционной матрицы по целевой переменной </w:t>
      </w:r>
      <w:r w:rsidRPr="006F3A19">
        <w:rPr>
          <w:rStyle w:val="a6"/>
          <w:b/>
          <w:bCs w:val="0"/>
          <w:smallCaps w:val="0"/>
          <w:color w:val="auto"/>
          <w:spacing w:val="0"/>
        </w:rPr>
        <w:t>“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cardio</w:t>
      </w:r>
      <w:r w:rsidRPr="006F3A19">
        <w:rPr>
          <w:rStyle w:val="a6"/>
          <w:b/>
          <w:bCs w:val="0"/>
          <w:smallCaps w:val="0"/>
          <w:color w:val="auto"/>
          <w:spacing w:val="0"/>
        </w:rPr>
        <w:t>”</w:t>
      </w:r>
    </w:p>
    <w:p w14:paraId="1B260286" w14:textId="3974D5E3" w:rsidR="006F3A19" w:rsidRDefault="006F3A19" w:rsidP="006F3A19">
      <w:pPr>
        <w:pStyle w:val="af5"/>
        <w:rPr>
          <w:rStyle w:val="a6"/>
          <w:b w:val="0"/>
          <w:bCs w:val="0"/>
          <w:smallCaps w:val="0"/>
          <w:color w:val="auto"/>
          <w:spacing w:val="0"/>
        </w:rPr>
      </w:pPr>
      <w:r w:rsidRPr="006F3A19">
        <w:rPr>
          <w:rStyle w:val="a6"/>
          <w:b w:val="0"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4FB18E22" wp14:editId="69A693C4">
            <wp:extent cx="4210638" cy="31436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44A0" w14:textId="5BF60F3B" w:rsidR="006F3A19" w:rsidRP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2.3 – Расчёт угла наклона и коэффициента сдвига</w:t>
      </w:r>
    </w:p>
    <w:p w14:paraId="5B2E2084" w14:textId="09B33A4E" w:rsid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6F3A19">
        <w:rPr>
          <w:rStyle w:val="a6"/>
          <w:bCs w:val="0"/>
          <w:smallCaps w:val="0"/>
          <w:color w:val="auto"/>
          <w:spacing w:val="0"/>
        </w:rPr>
        <w:drawing>
          <wp:inline distT="0" distB="0" distL="0" distR="0" wp14:anchorId="645609A0" wp14:editId="5FAA003D">
            <wp:extent cx="5396230" cy="21023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624" cy="21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7D15" w14:textId="06B260A8" w:rsidR="006F3A19" w:rsidRP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 xml:space="preserve">.4 – </w:t>
      </w:r>
      <w:r>
        <w:rPr>
          <w:rStyle w:val="a6"/>
          <w:b/>
          <w:bCs w:val="0"/>
          <w:smallCaps w:val="0"/>
          <w:color w:val="auto"/>
          <w:spacing w:val="0"/>
        </w:rPr>
        <w:t>Построение графика</w:t>
      </w:r>
    </w:p>
    <w:p w14:paraId="5911DFCD" w14:textId="15ED62FB" w:rsid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6F3A19">
        <w:rPr>
          <w:rStyle w:val="a6"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3DB47D61" wp14:editId="2402AE81">
            <wp:extent cx="5014777" cy="31328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1656" cy="31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0209" w14:textId="32A50221" w:rsidR="006F3A19" w:rsidRP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2.5 - График</w:t>
      </w:r>
    </w:p>
    <w:p w14:paraId="24ACB198" w14:textId="7F4F69BA" w:rsid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6F3A19">
        <w:rPr>
          <w:rStyle w:val="a6"/>
          <w:bCs w:val="0"/>
          <w:smallCaps w:val="0"/>
          <w:color w:val="auto"/>
          <w:spacing w:val="0"/>
        </w:rPr>
        <w:drawing>
          <wp:inline distT="0" distB="0" distL="0" distR="0" wp14:anchorId="6136C329" wp14:editId="2604B2D4">
            <wp:extent cx="5062855" cy="4737168"/>
            <wp:effectExtent l="0" t="0" r="444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426" cy="4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F830" w14:textId="24E78307" w:rsid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2.6 - </w:t>
      </w:r>
      <w:r w:rsidRPr="006F3A19">
        <w:rPr>
          <w:rStyle w:val="a6"/>
          <w:b/>
          <w:bCs w:val="0"/>
          <w:smallCaps w:val="0"/>
          <w:color w:val="auto"/>
          <w:spacing w:val="0"/>
        </w:rPr>
        <w:t>Ручной расчет коэффициента, смещения и MSE</w:t>
      </w:r>
    </w:p>
    <w:p w14:paraId="334AEC48" w14:textId="31C8CDAC" w:rsid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6F3A19">
        <w:rPr>
          <w:rStyle w:val="a6"/>
          <w:bCs w:val="0"/>
          <w:smallCaps w:val="0"/>
          <w:color w:val="auto"/>
          <w:spacing w:val="0"/>
        </w:rPr>
        <w:lastRenderedPageBreak/>
        <w:drawing>
          <wp:inline distT="0" distB="0" distL="0" distR="0" wp14:anchorId="1F80A4A1" wp14:editId="37091EFB">
            <wp:extent cx="5072380" cy="20020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072" cy="20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D47E" w14:textId="679843AD" w:rsidR="006F3A19" w:rsidRPr="006F3A19" w:rsidRDefault="006F3A19" w:rsidP="006F3A19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2.7 – Результат выполнения</w:t>
      </w:r>
    </w:p>
    <w:p w14:paraId="0F9A5591" w14:textId="653BF0BE" w:rsidR="009170A1" w:rsidRDefault="009170A1" w:rsidP="009170A1">
      <w:pPr>
        <w:pStyle w:val="a7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Задание 3</w:t>
      </w:r>
    </w:p>
    <w:p w14:paraId="4F3B75B1" w14:textId="1B354397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9170A1">
        <w:rPr>
          <w:rStyle w:val="a6"/>
          <w:bCs w:val="0"/>
          <w:smallCaps w:val="0"/>
          <w:noProof/>
          <w:color w:val="auto"/>
          <w:spacing w:val="0"/>
        </w:rPr>
        <w:drawing>
          <wp:inline distT="0" distB="0" distL="0" distR="0" wp14:anchorId="04160215" wp14:editId="5C2BE677">
            <wp:extent cx="5681980" cy="13465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115" cy="13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1F5" w14:textId="35C0BF92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3.1 – </w:t>
      </w:r>
      <w:r w:rsidR="001C6378">
        <w:rPr>
          <w:rStyle w:val="a6"/>
          <w:b/>
          <w:bCs w:val="0"/>
          <w:smallCaps w:val="0"/>
          <w:color w:val="auto"/>
          <w:spacing w:val="0"/>
        </w:rPr>
        <w:t xml:space="preserve">Загрузка и обработка данных из </w:t>
      </w:r>
      <w:r w:rsidR="001C6378" w:rsidRPr="001C6378">
        <w:rPr>
          <w:rStyle w:val="a6"/>
          <w:b/>
          <w:bCs w:val="0"/>
          <w:smallCaps w:val="0"/>
          <w:color w:val="auto"/>
          <w:spacing w:val="0"/>
        </w:rPr>
        <w:t>'insurance.csv</w:t>
      </w:r>
    </w:p>
    <w:p w14:paraId="599F43E3" w14:textId="20ED2227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9170A1">
        <w:rPr>
          <w:rStyle w:val="a6"/>
          <w:b/>
          <w:bCs w:val="0"/>
          <w:smallCaps w:val="0"/>
          <w:noProof/>
          <w:color w:val="auto"/>
          <w:spacing w:val="0"/>
        </w:rPr>
        <w:drawing>
          <wp:inline distT="0" distB="0" distL="0" distR="0" wp14:anchorId="372D1CBA" wp14:editId="05B236CE">
            <wp:extent cx="5462905" cy="253703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020" cy="25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F72D" w14:textId="20BB4C1E" w:rsidR="009170A1" w:rsidRPr="001C6378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3.2 –</w:t>
      </w:r>
      <w:r w:rsidR="001C6378">
        <w:rPr>
          <w:rStyle w:val="a6"/>
          <w:b/>
          <w:bCs w:val="0"/>
          <w:smallCaps w:val="0"/>
          <w:color w:val="auto"/>
          <w:spacing w:val="0"/>
        </w:rPr>
        <w:t xml:space="preserve"> Результат выполнения</w:t>
      </w:r>
    </w:p>
    <w:p w14:paraId="400408E7" w14:textId="4C63D1BF" w:rsidR="009170A1" w:rsidRDefault="009170A1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9170A1">
        <w:rPr>
          <w:rStyle w:val="a6"/>
          <w:b/>
          <w:bCs w:val="0"/>
          <w:smallCaps w:val="0"/>
          <w:noProof/>
          <w:color w:val="auto"/>
          <w:spacing w:val="0"/>
        </w:rPr>
        <w:lastRenderedPageBreak/>
        <w:drawing>
          <wp:inline distT="0" distB="0" distL="0" distR="0" wp14:anchorId="15183A2C" wp14:editId="60894C22">
            <wp:extent cx="5453380" cy="23832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2906" cy="23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64BB" w14:textId="145A9B59" w:rsidR="001C6378" w:rsidRP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3.3- Выполнение однофакторного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ANOVA</w:t>
      </w:r>
      <w:r w:rsidRPr="001C6378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теста через </w:t>
      </w:r>
      <w:proofErr w:type="spellStart"/>
      <w:r>
        <w:rPr>
          <w:rStyle w:val="a6"/>
          <w:b/>
          <w:bCs w:val="0"/>
          <w:smallCaps w:val="0"/>
          <w:color w:val="auto"/>
          <w:spacing w:val="0"/>
          <w:lang w:val="en-US"/>
        </w:rPr>
        <w:t>scipy</w:t>
      </w:r>
      <w:proofErr w:type="spellEnd"/>
    </w:p>
    <w:p w14:paraId="7992C6C5" w14:textId="06DB6169" w:rsidR="009170A1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drawing>
          <wp:inline distT="0" distB="0" distL="0" distR="0" wp14:anchorId="4F08652B" wp14:editId="5712AFA3">
            <wp:extent cx="5472430" cy="1852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8376" cy="18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0571" w14:textId="7A1CC682" w:rsidR="001C6378" w:rsidRP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</w:t>
      </w:r>
      <w:r w:rsidRPr="001C6378">
        <w:rPr>
          <w:rStyle w:val="a6"/>
          <w:b/>
          <w:bCs w:val="0"/>
          <w:smallCaps w:val="0"/>
          <w:color w:val="auto"/>
          <w:spacing w:val="0"/>
        </w:rPr>
        <w:t>4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- Выполнение однофакторного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ANOVA</w:t>
      </w:r>
      <w:r w:rsidRPr="001C6378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теста через </w:t>
      </w:r>
      <w:proofErr w:type="spellStart"/>
      <w:r>
        <w:rPr>
          <w:rStyle w:val="a6"/>
          <w:b/>
          <w:bCs w:val="0"/>
          <w:smallCaps w:val="0"/>
          <w:color w:val="auto"/>
          <w:spacing w:val="0"/>
          <w:lang w:val="en-US"/>
        </w:rPr>
        <w:t>statsmodels</w:t>
      </w:r>
      <w:proofErr w:type="spellEnd"/>
    </w:p>
    <w:p w14:paraId="2934AA4D" w14:textId="77777777" w:rsidR="001C6378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</w:p>
    <w:p w14:paraId="3B218FD3" w14:textId="40A8AACC" w:rsid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lastRenderedPageBreak/>
        <w:drawing>
          <wp:inline distT="0" distB="0" distL="0" distR="0" wp14:anchorId="2A99C4E4" wp14:editId="4BE8E511">
            <wp:extent cx="5805805" cy="393358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9429" cy="39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23FC" w14:textId="58E7AECD" w:rsidR="001C6378" w:rsidRP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</w:t>
      </w:r>
      <w:r w:rsidRPr="001C6378">
        <w:rPr>
          <w:rStyle w:val="a6"/>
          <w:b/>
          <w:bCs w:val="0"/>
          <w:smallCaps w:val="0"/>
          <w:color w:val="auto"/>
          <w:spacing w:val="0"/>
        </w:rPr>
        <w:t>5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- Перебор всех пар с помощью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t</w:t>
      </w:r>
      <w:r w:rsidRPr="001C6378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>критерия Стьюдента</w:t>
      </w:r>
    </w:p>
    <w:p w14:paraId="2AE7F428" w14:textId="4B29CFE1" w:rsid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drawing>
          <wp:inline distT="0" distB="0" distL="0" distR="0" wp14:anchorId="09176FD9" wp14:editId="1825020C">
            <wp:extent cx="5920105" cy="147050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5115" cy="14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9AD" w14:textId="73C3AC7A" w:rsidR="001C6378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3.6 – Пост-</w:t>
      </w:r>
      <w:proofErr w:type="spellStart"/>
      <w:r>
        <w:rPr>
          <w:rStyle w:val="a6"/>
          <w:b/>
          <w:bCs w:val="0"/>
          <w:smallCaps w:val="0"/>
          <w:color w:val="auto"/>
          <w:spacing w:val="0"/>
        </w:rPr>
        <w:t>хок</w:t>
      </w:r>
      <w:proofErr w:type="spellEnd"/>
      <w:r>
        <w:rPr>
          <w:rStyle w:val="a6"/>
          <w:b/>
          <w:bCs w:val="0"/>
          <w:smallCaps w:val="0"/>
          <w:color w:val="auto"/>
          <w:spacing w:val="0"/>
        </w:rPr>
        <w:t xml:space="preserve"> тест </w:t>
      </w:r>
      <w:proofErr w:type="spellStart"/>
      <w:r>
        <w:rPr>
          <w:rStyle w:val="a6"/>
          <w:b/>
          <w:bCs w:val="0"/>
          <w:smallCaps w:val="0"/>
          <w:color w:val="auto"/>
          <w:spacing w:val="0"/>
        </w:rPr>
        <w:t>Тьюки</w:t>
      </w:r>
      <w:proofErr w:type="spellEnd"/>
    </w:p>
    <w:p w14:paraId="288DD1D2" w14:textId="60BB0FF5" w:rsidR="001C6378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lastRenderedPageBreak/>
        <w:drawing>
          <wp:inline distT="0" distB="0" distL="0" distR="0" wp14:anchorId="18DEF689" wp14:editId="611FA8FB">
            <wp:extent cx="6120130" cy="55606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10E2" w14:textId="760619CE" w:rsid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3.7 – Результат выполнения</w:t>
      </w:r>
    </w:p>
    <w:p w14:paraId="76C12EE1" w14:textId="708D9A6C" w:rsid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drawing>
          <wp:inline distT="0" distB="0" distL="0" distR="0" wp14:anchorId="1145E67A" wp14:editId="0AB0924D">
            <wp:extent cx="6120130" cy="2409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EF3" w14:textId="3EA6CE31" w:rsidR="001C6378" w:rsidRP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 xml:space="preserve">Рисунок 3.8 – Двухфакторный тест </w:t>
      </w:r>
      <w:r>
        <w:rPr>
          <w:rStyle w:val="a6"/>
          <w:b/>
          <w:bCs w:val="0"/>
          <w:smallCaps w:val="0"/>
          <w:color w:val="auto"/>
          <w:spacing w:val="0"/>
          <w:lang w:val="en-US"/>
        </w:rPr>
        <w:t>ANOVA</w:t>
      </w:r>
      <w:r w:rsidRPr="001C6378">
        <w:rPr>
          <w:rStyle w:val="a6"/>
          <w:b/>
          <w:bCs w:val="0"/>
          <w:smallCaps w:val="0"/>
          <w:color w:val="auto"/>
          <w:spacing w:val="0"/>
        </w:rPr>
        <w:t xml:space="preserve"> </w:t>
      </w:r>
      <w:r>
        <w:rPr>
          <w:rStyle w:val="a6"/>
          <w:b/>
          <w:bCs w:val="0"/>
          <w:smallCaps w:val="0"/>
          <w:color w:val="auto"/>
          <w:spacing w:val="0"/>
        </w:rPr>
        <w:t xml:space="preserve">через </w:t>
      </w:r>
      <w:proofErr w:type="spellStart"/>
      <w:r>
        <w:rPr>
          <w:rStyle w:val="a6"/>
          <w:b/>
          <w:bCs w:val="0"/>
          <w:smallCaps w:val="0"/>
          <w:color w:val="auto"/>
          <w:spacing w:val="0"/>
          <w:lang w:val="en-US"/>
        </w:rPr>
        <w:t>statsmodels</w:t>
      </w:r>
      <w:proofErr w:type="spellEnd"/>
    </w:p>
    <w:p w14:paraId="3DA2B334" w14:textId="2040F18A" w:rsidR="001C6378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lastRenderedPageBreak/>
        <w:drawing>
          <wp:inline distT="0" distB="0" distL="0" distR="0" wp14:anchorId="15ECBEFA" wp14:editId="1FFA1120">
            <wp:extent cx="6120130" cy="16179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F666" w14:textId="5DF998CD" w:rsidR="001C6378" w:rsidRPr="001C6378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3.9 – Пост-</w:t>
      </w:r>
      <w:proofErr w:type="spellStart"/>
      <w:r>
        <w:rPr>
          <w:rStyle w:val="a6"/>
          <w:b/>
          <w:bCs w:val="0"/>
          <w:smallCaps w:val="0"/>
          <w:color w:val="auto"/>
          <w:spacing w:val="0"/>
        </w:rPr>
        <w:t>хок</w:t>
      </w:r>
      <w:proofErr w:type="spellEnd"/>
      <w:r>
        <w:rPr>
          <w:rStyle w:val="a6"/>
          <w:b/>
          <w:bCs w:val="0"/>
          <w:smallCaps w:val="0"/>
          <w:color w:val="auto"/>
          <w:spacing w:val="0"/>
        </w:rPr>
        <w:t xml:space="preserve"> тест </w:t>
      </w:r>
      <w:proofErr w:type="spellStart"/>
      <w:r>
        <w:rPr>
          <w:rStyle w:val="a6"/>
          <w:b/>
          <w:bCs w:val="0"/>
          <w:smallCaps w:val="0"/>
          <w:color w:val="auto"/>
          <w:spacing w:val="0"/>
        </w:rPr>
        <w:t>Тьюки</w:t>
      </w:r>
      <w:proofErr w:type="spellEnd"/>
    </w:p>
    <w:p w14:paraId="72720FE2" w14:textId="20722BDC" w:rsidR="001C6378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drawing>
          <wp:inline distT="0" distB="0" distL="0" distR="0" wp14:anchorId="1D598960" wp14:editId="12204B80">
            <wp:extent cx="4977130" cy="5654656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160" cy="56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5D6E" w14:textId="048575D5" w:rsidR="001C6378" w:rsidRPr="001C6378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3.10 – Результат выполнения</w:t>
      </w:r>
    </w:p>
    <w:p w14:paraId="110DFC1E" w14:textId="7AA49358" w:rsidR="001C6378" w:rsidRDefault="001C6378" w:rsidP="009170A1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 w:rsidRPr="001C6378">
        <w:rPr>
          <w:rStyle w:val="a6"/>
          <w:b/>
          <w:bCs w:val="0"/>
          <w:smallCaps w:val="0"/>
          <w:noProof/>
          <w:color w:val="auto"/>
          <w:spacing w:val="0"/>
        </w:rPr>
        <w:lastRenderedPageBreak/>
        <w:drawing>
          <wp:inline distT="0" distB="0" distL="0" distR="0" wp14:anchorId="67C12F7A" wp14:editId="3C547F8C">
            <wp:extent cx="5491480" cy="31440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390" cy="31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A2DD" w14:textId="1B1E482D" w:rsidR="001C6378" w:rsidRPr="009170A1" w:rsidRDefault="001C6378" w:rsidP="001C6378">
      <w:pPr>
        <w:pStyle w:val="ab"/>
        <w:rPr>
          <w:rStyle w:val="a6"/>
          <w:b/>
          <w:bCs w:val="0"/>
          <w:smallCaps w:val="0"/>
          <w:color w:val="auto"/>
          <w:spacing w:val="0"/>
        </w:rPr>
      </w:pPr>
      <w:r>
        <w:rPr>
          <w:rStyle w:val="a6"/>
          <w:b/>
          <w:bCs w:val="0"/>
          <w:smallCaps w:val="0"/>
          <w:color w:val="auto"/>
          <w:spacing w:val="0"/>
        </w:rPr>
        <w:t>Рисунок 3.11 – Результат выполнения</w:t>
      </w:r>
    </w:p>
    <w:sectPr w:rsidR="001C6378" w:rsidRPr="009170A1" w:rsidSect="00B33872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F120" w14:textId="77777777" w:rsidR="00B1328F" w:rsidRDefault="00B1328F" w:rsidP="00B33872">
      <w:pPr>
        <w:spacing w:after="0" w:line="240" w:lineRule="auto"/>
      </w:pPr>
      <w:r>
        <w:separator/>
      </w:r>
    </w:p>
  </w:endnote>
  <w:endnote w:type="continuationSeparator" w:id="0">
    <w:p w14:paraId="6731F500" w14:textId="77777777" w:rsidR="00B1328F" w:rsidRDefault="00B1328F" w:rsidP="00B3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2143563"/>
      <w:docPartObj>
        <w:docPartGallery w:val="Page Numbers (Bottom of Page)"/>
        <w:docPartUnique/>
      </w:docPartObj>
    </w:sdtPr>
    <w:sdtEndPr/>
    <w:sdtContent>
      <w:p w14:paraId="2424F72A" w14:textId="77777777" w:rsidR="00B33872" w:rsidRDefault="00B33872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2AD1A3" w14:textId="77777777" w:rsidR="00B33872" w:rsidRDefault="00B3387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42F6" w14:textId="77777777" w:rsidR="00B1328F" w:rsidRDefault="00B1328F" w:rsidP="00B33872">
      <w:pPr>
        <w:spacing w:after="0" w:line="240" w:lineRule="auto"/>
      </w:pPr>
      <w:r>
        <w:separator/>
      </w:r>
    </w:p>
  </w:footnote>
  <w:footnote w:type="continuationSeparator" w:id="0">
    <w:p w14:paraId="2CF2555C" w14:textId="77777777" w:rsidR="00B1328F" w:rsidRDefault="00B1328F" w:rsidP="00B33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1778"/>
    <w:multiLevelType w:val="hybridMultilevel"/>
    <w:tmpl w:val="27F09EDA"/>
    <w:lvl w:ilvl="0" w:tplc="5FF0E0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217DF2"/>
    <w:multiLevelType w:val="hybridMultilevel"/>
    <w:tmpl w:val="F3FCC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5569"/>
    <w:multiLevelType w:val="hybridMultilevel"/>
    <w:tmpl w:val="B56698C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73793F24"/>
    <w:multiLevelType w:val="hybridMultilevel"/>
    <w:tmpl w:val="86F03A88"/>
    <w:lvl w:ilvl="0" w:tplc="C73A98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D584B"/>
    <w:multiLevelType w:val="hybridMultilevel"/>
    <w:tmpl w:val="DB68ACB0"/>
    <w:lvl w:ilvl="0" w:tplc="8F682940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04"/>
    <w:rsid w:val="000C187B"/>
    <w:rsid w:val="00173D65"/>
    <w:rsid w:val="001C6378"/>
    <w:rsid w:val="00207E77"/>
    <w:rsid w:val="0040703A"/>
    <w:rsid w:val="004C65DE"/>
    <w:rsid w:val="0059448B"/>
    <w:rsid w:val="005F5872"/>
    <w:rsid w:val="006F3A19"/>
    <w:rsid w:val="007368DA"/>
    <w:rsid w:val="007C3426"/>
    <w:rsid w:val="008C1B09"/>
    <w:rsid w:val="00903CD7"/>
    <w:rsid w:val="009170A1"/>
    <w:rsid w:val="00953356"/>
    <w:rsid w:val="00AB5FCB"/>
    <w:rsid w:val="00AD5304"/>
    <w:rsid w:val="00B1328F"/>
    <w:rsid w:val="00B33872"/>
    <w:rsid w:val="00BF4927"/>
    <w:rsid w:val="00C55C1A"/>
    <w:rsid w:val="00C82180"/>
    <w:rsid w:val="00CB1624"/>
    <w:rsid w:val="00D22FB4"/>
    <w:rsid w:val="00DE2472"/>
    <w:rsid w:val="00E05BDF"/>
    <w:rsid w:val="00ED49AB"/>
    <w:rsid w:val="00E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CF3F7"/>
  <w15:chartTrackingRefBased/>
  <w15:docId w15:val="{6F3AC299-4DBE-4B11-8A15-5C68E1F1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F587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F49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90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ервого уровня"/>
    <w:basedOn w:val="1"/>
    <w:link w:val="a5"/>
    <w:autoRedefine/>
    <w:qFormat/>
    <w:rsid w:val="00BF4927"/>
    <w:pPr>
      <w:keepLines w:val="0"/>
      <w:pageBreakBefore/>
      <w:widowControl w:val="0"/>
      <w:autoSpaceDE w:val="0"/>
      <w:autoSpaceDN w:val="0"/>
      <w:spacing w:before="0" w:after="567"/>
      <w:ind w:left="709"/>
    </w:pPr>
    <w:rPr>
      <w:rFonts w:eastAsia="Times New Roman" w:cs="Times New Roman"/>
      <w:b/>
      <w:bCs/>
      <w:caps/>
      <w:sz w:val="36"/>
      <w:szCs w:val="36"/>
    </w:rPr>
  </w:style>
  <w:style w:type="character" w:customStyle="1" w:styleId="a5">
    <w:name w:val="Заголовок первого уровня Знак"/>
    <w:basedOn w:val="10"/>
    <w:link w:val="a4"/>
    <w:rsid w:val="00BF4927"/>
    <w:rPr>
      <w:rFonts w:ascii="Times New Roman" w:eastAsia="Times New Roman" w:hAnsi="Times New Roman" w:cs="Times New Roman"/>
      <w:b/>
      <w:bCs/>
      <w:caps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EF49D4"/>
    <w:rPr>
      <w:rFonts w:ascii="Times New Roman" w:eastAsiaTheme="majorEastAsia" w:hAnsi="Times New Roman" w:cstheme="majorBidi"/>
      <w:sz w:val="32"/>
      <w:szCs w:val="32"/>
    </w:rPr>
  </w:style>
  <w:style w:type="character" w:styleId="a6">
    <w:name w:val="Intense Reference"/>
    <w:basedOn w:val="a1"/>
    <w:uiPriority w:val="32"/>
    <w:rsid w:val="00903CD7"/>
    <w:rPr>
      <w:b/>
      <w:bCs/>
      <w:smallCaps/>
      <w:color w:val="4472C4" w:themeColor="accent1"/>
      <w:spacing w:val="5"/>
    </w:rPr>
  </w:style>
  <w:style w:type="paragraph" w:customStyle="1" w:styleId="a7">
    <w:name w:val="Заголовок второго уровня"/>
    <w:basedOn w:val="2"/>
    <w:link w:val="a8"/>
    <w:qFormat/>
    <w:rsid w:val="005F5872"/>
    <w:pPr>
      <w:keepLines w:val="0"/>
      <w:spacing w:before="851" w:after="567"/>
      <w:ind w:left="709"/>
    </w:pPr>
    <w:rPr>
      <w:rFonts w:ascii="Times New Roman" w:hAnsi="Times New Roman"/>
      <w:b/>
      <w:color w:val="auto"/>
      <w:sz w:val="32"/>
    </w:rPr>
  </w:style>
  <w:style w:type="paragraph" w:customStyle="1" w:styleId="a9">
    <w:name w:val="Заголовок третьего уровня"/>
    <w:basedOn w:val="a7"/>
    <w:link w:val="aa"/>
    <w:qFormat/>
    <w:rsid w:val="00903CD7"/>
    <w:pPr>
      <w:outlineLvl w:val="2"/>
    </w:pPr>
    <w:rPr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0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Заголовок второго уровня Знак"/>
    <w:basedOn w:val="20"/>
    <w:link w:val="a7"/>
    <w:rsid w:val="005F58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b">
    <w:name w:val="Рисунок"/>
    <w:link w:val="ac"/>
    <w:qFormat/>
    <w:rsid w:val="005F5872"/>
    <w:pPr>
      <w:spacing w:after="340" w:line="240" w:lineRule="auto"/>
      <w:jc w:val="center"/>
    </w:pPr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a">
    <w:name w:val="Заголовок третьего уровня Знак"/>
    <w:basedOn w:val="a8"/>
    <w:link w:val="a9"/>
    <w:rsid w:val="00903CD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customStyle="1" w:styleId="ad">
    <w:name w:val="Таблица надпись"/>
    <w:link w:val="ae"/>
    <w:qFormat/>
    <w:rsid w:val="00C55C1A"/>
    <w:pPr>
      <w:spacing w:before="340" w:after="0" w:line="240" w:lineRule="auto"/>
    </w:pPr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ac">
    <w:name w:val="Рисунок Знак"/>
    <w:basedOn w:val="a1"/>
    <w:link w:val="ab"/>
    <w:rsid w:val="005F587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f">
    <w:name w:val="Таблица текст"/>
    <w:link w:val="af0"/>
    <w:qFormat/>
    <w:rsid w:val="00C55C1A"/>
    <w:pPr>
      <w:spacing w:after="0" w:line="240" w:lineRule="auto"/>
      <w:jc w:val="center"/>
    </w:pPr>
    <w:rPr>
      <w:rFonts w:ascii="Times New Roman" w:eastAsiaTheme="majorEastAsia" w:hAnsi="Times New Roman" w:cstheme="majorBidi"/>
      <w:b/>
      <w:i/>
      <w:sz w:val="24"/>
      <w:szCs w:val="26"/>
    </w:rPr>
  </w:style>
  <w:style w:type="character" w:customStyle="1" w:styleId="ae">
    <w:name w:val="Таблица надпись Знак"/>
    <w:basedOn w:val="a1"/>
    <w:link w:val="ad"/>
    <w:rsid w:val="00C55C1A"/>
    <w:rPr>
      <w:rFonts w:ascii="Times New Roman" w:eastAsiaTheme="majorEastAsia" w:hAnsi="Times New Roman" w:cstheme="majorBidi"/>
      <w:i/>
      <w:sz w:val="24"/>
      <w:szCs w:val="26"/>
    </w:rPr>
  </w:style>
  <w:style w:type="paragraph" w:customStyle="1" w:styleId="a">
    <w:name w:val="Источники"/>
    <w:link w:val="af1"/>
    <w:qFormat/>
    <w:rsid w:val="00BF4927"/>
    <w:pPr>
      <w:keepNext/>
      <w:widowControl w:val="0"/>
      <w:numPr>
        <w:numId w:val="5"/>
      </w:numPr>
      <w:spacing w:before="340" w:after="340" w:line="360" w:lineRule="auto"/>
      <w:ind w:left="709" w:firstLine="0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f0">
    <w:name w:val="Таблица текст Знак"/>
    <w:basedOn w:val="a1"/>
    <w:link w:val="af"/>
    <w:rsid w:val="00C55C1A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f2">
    <w:name w:val="Body Text"/>
    <w:basedOn w:val="a0"/>
    <w:link w:val="af3"/>
    <w:semiHidden/>
    <w:unhideWhenUsed/>
    <w:rsid w:val="004C65DE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1">
    <w:name w:val="Источники Знак"/>
    <w:basedOn w:val="a1"/>
    <w:link w:val="a"/>
    <w:rsid w:val="00BF4927"/>
    <w:rPr>
      <w:rFonts w:ascii="Times New Roman" w:eastAsiaTheme="majorEastAsia" w:hAnsi="Times New Roman" w:cstheme="majorBidi"/>
      <w:sz w:val="28"/>
      <w:szCs w:val="26"/>
    </w:rPr>
  </w:style>
  <w:style w:type="character" w:customStyle="1" w:styleId="af3">
    <w:name w:val="Основной текст Знак"/>
    <w:basedOn w:val="a1"/>
    <w:link w:val="af2"/>
    <w:semiHidden/>
    <w:rsid w:val="004C65DE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f4">
    <w:name w:val="Table Grid"/>
    <w:basedOn w:val="a2"/>
    <w:uiPriority w:val="59"/>
    <w:rsid w:val="004C65D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Текст"/>
    <w:basedOn w:val="a0"/>
    <w:link w:val="af6"/>
    <w:qFormat/>
    <w:rsid w:val="00C82180"/>
    <w:pPr>
      <w:spacing w:after="0"/>
      <w:ind w:firstLine="709"/>
    </w:pPr>
  </w:style>
  <w:style w:type="character" w:customStyle="1" w:styleId="af6">
    <w:name w:val="Обычный Текст Знак"/>
    <w:basedOn w:val="a1"/>
    <w:link w:val="af5"/>
    <w:rsid w:val="00C82180"/>
    <w:rPr>
      <w:rFonts w:ascii="Times New Roman" w:hAnsi="Times New Roman"/>
      <w:sz w:val="28"/>
    </w:rPr>
  </w:style>
  <w:style w:type="paragraph" w:styleId="af7">
    <w:name w:val="header"/>
    <w:basedOn w:val="a0"/>
    <w:link w:val="af8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B33872"/>
    <w:rPr>
      <w:rFonts w:ascii="Times New Roman" w:hAnsi="Times New Roman"/>
      <w:sz w:val="28"/>
    </w:rPr>
  </w:style>
  <w:style w:type="paragraph" w:styleId="af9">
    <w:name w:val="footer"/>
    <w:basedOn w:val="a0"/>
    <w:link w:val="afa"/>
    <w:uiPriority w:val="99"/>
    <w:unhideWhenUsed/>
    <w:rsid w:val="00B3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B3387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QZY\Documents\&#1053;&#1072;&#1089;&#1090;&#1088;&#1072;&#1080;&#1074;&#1072;&#1077;&#1084;&#1099;&#1077;%20&#1096;&#1072;&#1073;&#1083;&#1086;&#1085;&#1099;%20Office\&#1064;&#1072;&#1073;&#1083;&#1086;&#1085;_&#1052;&#1048;&#1056;&#1069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1C15-12F8-4AC6-A742-250F33AA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Шаблон_МИРЭА.dotx</Template>
  <TotalTime>24</TotalTime>
  <Pages>12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MISQZY</dc:creator>
  <cp:keywords/>
  <dc:description/>
  <cp:lastModifiedBy>Nikita pershutov</cp:lastModifiedBy>
  <cp:revision>3</cp:revision>
  <dcterms:created xsi:type="dcterms:W3CDTF">2023-11-06T17:34:00Z</dcterms:created>
  <dcterms:modified xsi:type="dcterms:W3CDTF">2023-11-06T19:03:00Z</dcterms:modified>
</cp:coreProperties>
</file>