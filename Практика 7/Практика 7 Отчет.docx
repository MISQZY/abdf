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82180" w:rsidRPr="00C82180" w14:paraId="69328082" w14:textId="77777777" w:rsidTr="00BE31F8">
        <w:trPr>
          <w:cantSplit/>
          <w:trHeight w:val="180"/>
        </w:trPr>
        <w:tc>
          <w:tcPr>
            <w:tcW w:w="5000" w:type="pct"/>
            <w:hideMark/>
          </w:tcPr>
          <w:p w14:paraId="0D575DE9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D0E3FC0" wp14:editId="46B05C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67F1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C82180" w:rsidRPr="00C82180" w14:paraId="258FA2F5" w14:textId="77777777" w:rsidTr="00BE31F8">
        <w:trPr>
          <w:cantSplit/>
          <w:trHeight w:val="1417"/>
        </w:trPr>
        <w:tc>
          <w:tcPr>
            <w:tcW w:w="5000" w:type="pct"/>
            <w:hideMark/>
          </w:tcPr>
          <w:p w14:paraId="5178F416" w14:textId="77777777" w:rsidR="00C82180" w:rsidRPr="00C82180" w:rsidRDefault="00C82180" w:rsidP="00C8218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838C94F" w14:textId="77777777" w:rsidR="00C82180" w:rsidRPr="00C82180" w:rsidRDefault="00C82180" w:rsidP="00C82180">
            <w:pPr>
              <w:widowControl w:val="0"/>
              <w:suppressAutoHyphens/>
              <w:spacing w:after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C82180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C82180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D4AE7B" wp14:editId="58369C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250FB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6B60E1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3C706357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3E9FE50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172166DB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7738CF6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26F3BC6B" w14:textId="664B7BB8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CF4D29" w:rsidRPr="00AD5304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C82180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6F9022DE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796A23A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8DA3D0C" w14:textId="44CCAA5B" w:rsidR="00C82180" w:rsidRPr="002A2271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="00E83959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 </w:t>
      </w:r>
      <w:r w:rsidR="002A2271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7</w:t>
      </w:r>
    </w:p>
    <w:p w14:paraId="2764D51F" w14:textId="77777777" w:rsidR="00C82180" w:rsidRPr="00C82180" w:rsidRDefault="00C82180" w:rsidP="00C82180">
      <w:pPr>
        <w:widowControl w:val="0"/>
        <w:suppressAutoHyphens/>
        <w:spacing w:after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50BEFB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4"/>
        <w:gridCol w:w="973"/>
        <w:gridCol w:w="560"/>
        <w:gridCol w:w="1106"/>
      </w:tblGrid>
      <w:tr w:rsidR="00C82180" w:rsidRPr="00C82180" w14:paraId="7DAA0586" w14:textId="77777777" w:rsidTr="0059448B">
        <w:trPr>
          <w:gridAfter w:val="1"/>
          <w:wAfter w:w="1106" w:type="dxa"/>
        </w:trPr>
        <w:tc>
          <w:tcPr>
            <w:tcW w:w="2835" w:type="dxa"/>
          </w:tcPr>
          <w:p w14:paraId="4EBB904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C8218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0C9ADF9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2C81727D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ИНБО-03-20, </w:t>
            </w:r>
            <w:proofErr w:type="spellStart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Першутов</w:t>
            </w:r>
            <w:proofErr w:type="spellEnd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Н.С.</w:t>
            </w:r>
          </w:p>
        </w:tc>
        <w:tc>
          <w:tcPr>
            <w:tcW w:w="1533" w:type="dxa"/>
            <w:gridSpan w:val="2"/>
          </w:tcPr>
          <w:p w14:paraId="7D11E0D3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1EB006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F7C4684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5551E2F2" w14:textId="77777777" w:rsidTr="0059448B">
        <w:trPr>
          <w:gridAfter w:val="1"/>
          <w:wAfter w:w="1106" w:type="dxa"/>
          <w:trHeight w:val="1549"/>
        </w:trPr>
        <w:tc>
          <w:tcPr>
            <w:tcW w:w="2835" w:type="dxa"/>
          </w:tcPr>
          <w:p w14:paraId="7EA2E222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49CA275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6D9BE8A2" w14:textId="7F02B415" w:rsidR="00C82180" w:rsidRPr="00C82180" w:rsidRDefault="00CF4D29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Парамонов </w:t>
            </w:r>
            <w:proofErr w:type="gram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В.В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533" w:type="dxa"/>
            <w:gridSpan w:val="2"/>
          </w:tcPr>
          <w:p w14:paraId="113893DA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28CD58E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FE98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DEF6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7FA24E72" w14:textId="77777777" w:rsidTr="0059448B">
        <w:trPr>
          <w:trHeight w:val="317"/>
        </w:trPr>
        <w:tc>
          <w:tcPr>
            <w:tcW w:w="2835" w:type="dxa"/>
          </w:tcPr>
          <w:p w14:paraId="417C3E59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670AD6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3BB936CA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77AC36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491682BC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0A857B0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38C08C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D3F8AE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BFD9A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00D44BE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12F08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A2847F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AC1D5F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93AA97F" w14:textId="77777777" w:rsidR="00C82180" w:rsidRPr="00C82180" w:rsidRDefault="00C82180" w:rsidP="00C82180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A85202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2023г.</w:t>
      </w:r>
    </w:p>
    <w:p w14:paraId="502FB97B" w14:textId="77777777" w:rsidR="00CB1624" w:rsidRDefault="00CB1624">
      <w:pPr>
        <w:spacing w:line="259" w:lineRule="auto"/>
        <w:jc w:val="left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br w:type="page"/>
      </w:r>
    </w:p>
    <w:p w14:paraId="286746A7" w14:textId="18CC5DB8" w:rsidR="00BF4927" w:rsidRDefault="003E1D86" w:rsidP="003E1D86">
      <w:pPr>
        <w:pStyle w:val="a4"/>
        <w:rPr>
          <w:rStyle w:val="a6"/>
          <w:b/>
          <w:bCs/>
          <w:smallCaps w:val="0"/>
          <w:color w:val="auto"/>
          <w:spacing w:val="0"/>
          <w:lang w:val="en-US"/>
        </w:rPr>
      </w:pPr>
      <w:r>
        <w:rPr>
          <w:rStyle w:val="a6"/>
          <w:b/>
          <w:bCs/>
          <w:smallCaps w:val="0"/>
          <w:color w:val="auto"/>
          <w:spacing w:val="0"/>
        </w:rPr>
        <w:lastRenderedPageBreak/>
        <w:t>Результат работы</w:t>
      </w:r>
      <w:r>
        <w:rPr>
          <w:rStyle w:val="a6"/>
          <w:b/>
          <w:bCs/>
          <w:smallCaps w:val="0"/>
          <w:color w:val="auto"/>
          <w:spacing w:val="0"/>
          <w:lang w:val="en-US"/>
        </w:rPr>
        <w:t>:</w:t>
      </w:r>
    </w:p>
    <w:p w14:paraId="7334286B" w14:textId="62D9E52D" w:rsidR="003E1D86" w:rsidRDefault="004F48D1" w:rsidP="00A83A6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4F48D1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5C39CA02" wp14:editId="4872C1C0">
            <wp:extent cx="5150070" cy="2878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245" cy="28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EB4" w14:textId="1B88F61D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– Импорт необходимых библиотек</w:t>
      </w:r>
    </w:p>
    <w:p w14:paraId="3A653B15" w14:textId="77777777" w:rsidR="003E1D86" w:rsidRDefault="003E1D86" w:rsidP="003E1D86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Задание 1</w:t>
      </w:r>
    </w:p>
    <w:p w14:paraId="03C91B9D" w14:textId="0832B9D6" w:rsidR="003E1D86" w:rsidRDefault="004F48D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4F48D1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D0FFFD7" wp14:editId="5C2B3717">
            <wp:extent cx="6120130" cy="299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A0" w14:textId="0F4E0A5E" w:rsidR="0073629C" w:rsidRDefault="0073629C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1 – Импортирование </w:t>
      </w:r>
      <w:r w:rsidR="004F48D1">
        <w:rPr>
          <w:rStyle w:val="a6"/>
          <w:b/>
          <w:bCs w:val="0"/>
          <w:smallCaps w:val="0"/>
          <w:color w:val="auto"/>
          <w:spacing w:val="0"/>
        </w:rPr>
        <w:t xml:space="preserve">и предобработка </w:t>
      </w:r>
      <w:r>
        <w:rPr>
          <w:rStyle w:val="a6"/>
          <w:b/>
          <w:bCs w:val="0"/>
          <w:smallCaps w:val="0"/>
          <w:color w:val="auto"/>
          <w:spacing w:val="0"/>
        </w:rPr>
        <w:t>данных</w:t>
      </w:r>
    </w:p>
    <w:p w14:paraId="1BBA862A" w14:textId="38DF260E" w:rsidR="00025D41" w:rsidRDefault="00025D41" w:rsidP="00025D4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>Задание 2</w:t>
      </w:r>
    </w:p>
    <w:p w14:paraId="3E2139FD" w14:textId="273A8151" w:rsidR="00025D41" w:rsidRDefault="00505B42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505B42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0A7FD972" wp14:editId="52DDF896">
            <wp:extent cx="5555587" cy="5764253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858" cy="57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DCD" w14:textId="5C435C5B" w:rsidR="00025D41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2.1 – </w:t>
      </w:r>
      <w:r w:rsidR="00505B42">
        <w:rPr>
          <w:rStyle w:val="a6"/>
          <w:b/>
          <w:bCs w:val="0"/>
          <w:smallCaps w:val="0"/>
          <w:color w:val="auto"/>
          <w:spacing w:val="0"/>
        </w:rPr>
        <w:t xml:space="preserve">Реализация </w:t>
      </w:r>
      <w:proofErr w:type="spellStart"/>
      <w:r w:rsidR="00505B42">
        <w:rPr>
          <w:rStyle w:val="a6"/>
          <w:b/>
          <w:bCs w:val="0"/>
          <w:smallCaps w:val="0"/>
          <w:color w:val="auto"/>
          <w:spacing w:val="0"/>
        </w:rPr>
        <w:t>баггинга</w:t>
      </w:r>
      <w:proofErr w:type="spellEnd"/>
    </w:p>
    <w:p w14:paraId="3933EF20" w14:textId="1226A190" w:rsidR="00ED75E5" w:rsidRDefault="00ED75E5" w:rsidP="00ED75E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</w:t>
      </w:r>
    </w:p>
    <w:p w14:paraId="7FDA827A" w14:textId="11BAE2A0" w:rsidR="00ED75E5" w:rsidRDefault="006A5E42" w:rsidP="00ED75E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6A5E42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4994C401" wp14:editId="0134B796">
            <wp:extent cx="6120130" cy="3653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AA6" w14:textId="61299EC1" w:rsidR="00ED75E5" w:rsidRPr="006A5E42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.1 – </w:t>
      </w:r>
      <w:r w:rsidR="006A5E42">
        <w:rPr>
          <w:rStyle w:val="a6"/>
          <w:b/>
          <w:bCs w:val="0"/>
          <w:smallCaps w:val="0"/>
          <w:color w:val="auto"/>
          <w:spacing w:val="0"/>
          <w:lang w:val="en-US"/>
        </w:rPr>
        <w:t>F</w:t>
      </w:r>
      <w:r w:rsidR="006A5E42" w:rsidRPr="006A5E42">
        <w:rPr>
          <w:rStyle w:val="a6"/>
          <w:b/>
          <w:bCs w:val="0"/>
          <w:smallCaps w:val="0"/>
          <w:color w:val="auto"/>
          <w:spacing w:val="0"/>
        </w:rPr>
        <w:t xml:space="preserve">1 </w:t>
      </w:r>
      <w:r w:rsidR="006A5E42">
        <w:rPr>
          <w:rStyle w:val="a6"/>
          <w:b/>
          <w:bCs w:val="0"/>
          <w:smallCaps w:val="0"/>
          <w:color w:val="auto"/>
          <w:spacing w:val="0"/>
        </w:rPr>
        <w:t>мера для тестовых и тренировочных данных (случайный лес)</w:t>
      </w:r>
    </w:p>
    <w:p w14:paraId="221FFA0C" w14:textId="328531EA" w:rsidR="00ED75E5" w:rsidRDefault="006A5E42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A5E42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AD8BF57" wp14:editId="30E9FB88">
            <wp:extent cx="5563538" cy="281698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200" cy="28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4B1" w14:textId="75780EA6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="00A83A66">
        <w:rPr>
          <w:rStyle w:val="a6"/>
          <w:b/>
          <w:bCs w:val="0"/>
          <w:smallCaps w:val="0"/>
          <w:color w:val="auto"/>
          <w:spacing w:val="0"/>
        </w:rPr>
        <w:t>3.2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 w:rsidR="006A5E42">
        <w:rPr>
          <w:rStyle w:val="a6"/>
          <w:b/>
          <w:bCs w:val="0"/>
          <w:smallCaps w:val="0"/>
          <w:color w:val="auto"/>
          <w:spacing w:val="0"/>
        </w:rPr>
        <w:t>Исправление проблемы случайного леса</w:t>
      </w:r>
    </w:p>
    <w:p w14:paraId="19D6F60F" w14:textId="51D175D6" w:rsidR="00B06A94" w:rsidRDefault="00B06A94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B06A94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ABDFD1A" wp14:editId="7F499B9F">
            <wp:extent cx="5309097" cy="4996214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10" cy="50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A3AF" w14:textId="3E188282" w:rsidR="00B06A94" w:rsidRDefault="00B06A94" w:rsidP="00B06A94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Бустинг</w:t>
      </w:r>
      <w:proofErr w:type="spellEnd"/>
    </w:p>
    <w:p w14:paraId="6BA27E90" w14:textId="1E5FE9A2" w:rsidR="00B06A94" w:rsidRDefault="009D302C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D302C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71DB8E7" wp14:editId="2F45492F">
            <wp:extent cx="5420415" cy="1812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152" cy="18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160" w14:textId="5E0B226A" w:rsidR="009D302C" w:rsidRPr="006A5E42" w:rsidRDefault="009D302C" w:rsidP="009D302C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</w:t>
      </w:r>
      <w:r>
        <w:rPr>
          <w:rStyle w:val="a6"/>
          <w:b/>
          <w:bCs w:val="0"/>
          <w:smallCaps w:val="0"/>
          <w:color w:val="auto"/>
          <w:spacing w:val="0"/>
        </w:rPr>
        <w:t>4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F</w:t>
      </w:r>
      <w:r w:rsidRPr="006A5E42">
        <w:rPr>
          <w:rStyle w:val="a6"/>
          <w:b/>
          <w:bCs w:val="0"/>
          <w:smallCaps w:val="0"/>
          <w:color w:val="auto"/>
          <w:spacing w:val="0"/>
        </w:rPr>
        <w:t xml:space="preserve">1 </w:t>
      </w:r>
      <w:r>
        <w:rPr>
          <w:rStyle w:val="a6"/>
          <w:b/>
          <w:bCs w:val="0"/>
          <w:smallCaps w:val="0"/>
          <w:color w:val="auto"/>
          <w:spacing w:val="0"/>
        </w:rPr>
        <w:t>мера для тестовых и тренировочных данных (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бустинг</w:t>
      </w:r>
      <w:proofErr w:type="spellEnd"/>
      <w:r>
        <w:rPr>
          <w:rStyle w:val="a6"/>
          <w:b/>
          <w:bCs w:val="0"/>
          <w:smallCaps w:val="0"/>
          <w:color w:val="auto"/>
          <w:spacing w:val="0"/>
        </w:rPr>
        <w:t>)</w:t>
      </w:r>
    </w:p>
    <w:p w14:paraId="6092C0D2" w14:textId="77777777" w:rsidR="009D302C" w:rsidRPr="006A5E42" w:rsidRDefault="009D302C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0B4C7621" w14:textId="03B4E45A" w:rsidR="003E4595" w:rsidRDefault="003E4595" w:rsidP="003E459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 w:rsidR="00A83A66">
        <w:rPr>
          <w:rStyle w:val="a6"/>
          <w:b/>
          <w:bCs w:val="0"/>
          <w:smallCaps w:val="0"/>
          <w:color w:val="auto"/>
          <w:spacing w:val="0"/>
        </w:rPr>
        <w:t>4</w:t>
      </w:r>
    </w:p>
    <w:p w14:paraId="4DA9122F" w14:textId="771FB81B" w:rsidR="000771DE" w:rsidRDefault="000771DE" w:rsidP="000771DE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t>Исходя из проделанной работы мы можем сравнить эти алгоритмы по двум параметрам:</w:t>
      </w:r>
    </w:p>
    <w:p w14:paraId="16E6D614" w14:textId="4C9ED071" w:rsidR="000771DE" w:rsidRDefault="000771DE" w:rsidP="000771DE">
      <w:pPr>
        <w:pStyle w:val="af5"/>
        <w:numPr>
          <w:ilvl w:val="0"/>
          <w:numId w:val="6"/>
        </w:numPr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t>Время работы</w:t>
      </w:r>
    </w:p>
    <w:p w14:paraId="570A3689" w14:textId="0FC20DC9" w:rsidR="006B2A19" w:rsidRDefault="00AE329F" w:rsidP="006B2A19">
      <w:pPr>
        <w:pStyle w:val="af5"/>
        <w:numPr>
          <w:ilvl w:val="0"/>
          <w:numId w:val="6"/>
        </w:numPr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t>Качество моделей</w:t>
      </w:r>
    </w:p>
    <w:p w14:paraId="2297A220" w14:textId="6E006684" w:rsidR="006B2A19" w:rsidRDefault="006B2A19" w:rsidP="006B2A19">
      <w:pPr>
        <w:pStyle w:val="af5"/>
        <w:ind w:left="709" w:firstLine="0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  <w:lang w:val="en-US"/>
        </w:rPr>
        <w:t>Bagging</w:t>
      </w:r>
      <w:r w:rsidRPr="006B2A19">
        <w:rPr>
          <w:rStyle w:val="a6"/>
          <w:b w:val="0"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 w:val="0"/>
          <w:bCs w:val="0"/>
          <w:smallCaps w:val="0"/>
          <w:color w:val="auto"/>
          <w:spacing w:val="0"/>
        </w:rPr>
        <w:t>работает быстрее, но имеет меньшее качество моделей</w:t>
      </w:r>
    </w:p>
    <w:p w14:paraId="2069D0D6" w14:textId="3B333F4B" w:rsidR="006B2A19" w:rsidRPr="006B2A19" w:rsidRDefault="006B2A19" w:rsidP="006B2A19">
      <w:pPr>
        <w:pStyle w:val="af5"/>
        <w:ind w:left="709" w:firstLine="0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  <w:lang w:val="en-US"/>
        </w:rPr>
        <w:t>Boosting</w:t>
      </w:r>
      <w:r w:rsidRPr="006B2A19">
        <w:rPr>
          <w:rStyle w:val="a6"/>
          <w:b w:val="0"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 w:val="0"/>
          <w:bCs w:val="0"/>
          <w:smallCaps w:val="0"/>
          <w:color w:val="auto"/>
          <w:spacing w:val="0"/>
        </w:rPr>
        <w:t>работает медленнее, требуя при этом больше вычислительных мощностей. Качество моделей гораздо выше</w:t>
      </w:r>
    </w:p>
    <w:sectPr w:rsidR="006B2A19" w:rsidRPr="006B2A19" w:rsidSect="00B33872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9B97" w14:textId="77777777" w:rsidR="00262147" w:rsidRDefault="00262147" w:rsidP="00B33872">
      <w:pPr>
        <w:spacing w:after="0" w:line="240" w:lineRule="auto"/>
      </w:pPr>
      <w:r>
        <w:separator/>
      </w:r>
    </w:p>
  </w:endnote>
  <w:endnote w:type="continuationSeparator" w:id="0">
    <w:p w14:paraId="4AFE22F3" w14:textId="77777777" w:rsidR="00262147" w:rsidRDefault="00262147" w:rsidP="00B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143563"/>
      <w:docPartObj>
        <w:docPartGallery w:val="Page Numbers (Bottom of Page)"/>
        <w:docPartUnique/>
      </w:docPartObj>
    </w:sdtPr>
    <w:sdtEndPr/>
    <w:sdtContent>
      <w:p w14:paraId="1EDF2113" w14:textId="77777777" w:rsidR="00B33872" w:rsidRDefault="00B3387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49CDB" w14:textId="77777777" w:rsidR="00B33872" w:rsidRDefault="00B3387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F291" w14:textId="77777777" w:rsidR="00262147" w:rsidRDefault="00262147" w:rsidP="00B33872">
      <w:pPr>
        <w:spacing w:after="0" w:line="240" w:lineRule="auto"/>
      </w:pPr>
      <w:r>
        <w:separator/>
      </w:r>
    </w:p>
  </w:footnote>
  <w:footnote w:type="continuationSeparator" w:id="0">
    <w:p w14:paraId="6F470688" w14:textId="77777777" w:rsidR="00262147" w:rsidRDefault="00262147" w:rsidP="00B3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558A"/>
    <w:multiLevelType w:val="hybridMultilevel"/>
    <w:tmpl w:val="8C3C6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901778"/>
    <w:multiLevelType w:val="hybridMultilevel"/>
    <w:tmpl w:val="27F09EDA"/>
    <w:lvl w:ilvl="0" w:tplc="5FF0E0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217DF2"/>
    <w:multiLevelType w:val="hybridMultilevel"/>
    <w:tmpl w:val="F3FC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5569"/>
    <w:multiLevelType w:val="hybridMultilevel"/>
    <w:tmpl w:val="B56698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73793F24"/>
    <w:multiLevelType w:val="hybridMultilevel"/>
    <w:tmpl w:val="86F03A88"/>
    <w:lvl w:ilvl="0" w:tplc="C73A9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584B"/>
    <w:multiLevelType w:val="hybridMultilevel"/>
    <w:tmpl w:val="DB68ACB0"/>
    <w:lvl w:ilvl="0" w:tplc="8F68294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3"/>
    <w:rsid w:val="00025D41"/>
    <w:rsid w:val="000771DE"/>
    <w:rsid w:val="000C187B"/>
    <w:rsid w:val="00173D65"/>
    <w:rsid w:val="001A0AE3"/>
    <w:rsid w:val="00207E77"/>
    <w:rsid w:val="00262147"/>
    <w:rsid w:val="002A2271"/>
    <w:rsid w:val="003E1D86"/>
    <w:rsid w:val="003E4595"/>
    <w:rsid w:val="003E4958"/>
    <w:rsid w:val="0040703A"/>
    <w:rsid w:val="00415D0A"/>
    <w:rsid w:val="004C65DE"/>
    <w:rsid w:val="004F2F25"/>
    <w:rsid w:val="004F48D1"/>
    <w:rsid w:val="00505B42"/>
    <w:rsid w:val="0059448B"/>
    <w:rsid w:val="005F5872"/>
    <w:rsid w:val="005F7AF8"/>
    <w:rsid w:val="006A5E42"/>
    <w:rsid w:val="006B2A19"/>
    <w:rsid w:val="0073629C"/>
    <w:rsid w:val="007368DA"/>
    <w:rsid w:val="007C3426"/>
    <w:rsid w:val="008C1B09"/>
    <w:rsid w:val="00903CD7"/>
    <w:rsid w:val="009D302C"/>
    <w:rsid w:val="00A83A66"/>
    <w:rsid w:val="00AB05F3"/>
    <w:rsid w:val="00AB5FCB"/>
    <w:rsid w:val="00AE329F"/>
    <w:rsid w:val="00B053C2"/>
    <w:rsid w:val="00B06A94"/>
    <w:rsid w:val="00B33872"/>
    <w:rsid w:val="00BF4927"/>
    <w:rsid w:val="00C55C1A"/>
    <w:rsid w:val="00C82180"/>
    <w:rsid w:val="00CB1624"/>
    <w:rsid w:val="00CF4D29"/>
    <w:rsid w:val="00D22FB4"/>
    <w:rsid w:val="00DE2472"/>
    <w:rsid w:val="00E05BDF"/>
    <w:rsid w:val="00E83959"/>
    <w:rsid w:val="00E90A6C"/>
    <w:rsid w:val="00ED49AB"/>
    <w:rsid w:val="00ED75E5"/>
    <w:rsid w:val="00EF49D4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60D9C"/>
  <w15:chartTrackingRefBased/>
  <w15:docId w15:val="{6C83DB61-6CE0-4315-B33C-C8887CB8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F587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F49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0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ервого уровня"/>
    <w:basedOn w:val="1"/>
    <w:link w:val="a5"/>
    <w:autoRedefine/>
    <w:qFormat/>
    <w:rsid w:val="00BF4927"/>
    <w:pPr>
      <w:keepLines w:val="0"/>
      <w:pageBreakBefore/>
      <w:widowControl w:val="0"/>
      <w:autoSpaceDE w:val="0"/>
      <w:autoSpaceDN w:val="0"/>
      <w:spacing w:before="0" w:after="567"/>
      <w:ind w:left="709"/>
    </w:pPr>
    <w:rPr>
      <w:rFonts w:eastAsia="Times New Roman" w:cs="Times New Roman"/>
      <w:b/>
      <w:bCs/>
      <w:caps/>
      <w:sz w:val="36"/>
      <w:szCs w:val="36"/>
    </w:rPr>
  </w:style>
  <w:style w:type="character" w:customStyle="1" w:styleId="a5">
    <w:name w:val="Заголовок первого уровня Знак"/>
    <w:basedOn w:val="10"/>
    <w:link w:val="a4"/>
    <w:rsid w:val="00BF4927"/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EF49D4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Intense Reference"/>
    <w:basedOn w:val="a1"/>
    <w:uiPriority w:val="32"/>
    <w:rsid w:val="00903CD7"/>
    <w:rPr>
      <w:b/>
      <w:bCs/>
      <w:smallCaps/>
      <w:color w:val="4472C4" w:themeColor="accent1"/>
      <w:spacing w:val="5"/>
    </w:rPr>
  </w:style>
  <w:style w:type="paragraph" w:customStyle="1" w:styleId="a7">
    <w:name w:val="Заголовок второго уровня"/>
    <w:basedOn w:val="2"/>
    <w:link w:val="a8"/>
    <w:qFormat/>
    <w:rsid w:val="005F5872"/>
    <w:pPr>
      <w:keepLines w:val="0"/>
      <w:spacing w:before="851" w:after="567"/>
      <w:ind w:left="709"/>
    </w:pPr>
    <w:rPr>
      <w:rFonts w:ascii="Times New Roman" w:hAnsi="Times New Roman"/>
      <w:b/>
      <w:color w:val="auto"/>
      <w:sz w:val="32"/>
    </w:rPr>
  </w:style>
  <w:style w:type="paragraph" w:customStyle="1" w:styleId="a9">
    <w:name w:val="Заголовок третьего уровня"/>
    <w:basedOn w:val="a7"/>
    <w:link w:val="aa"/>
    <w:qFormat/>
    <w:rsid w:val="00903CD7"/>
    <w:pPr>
      <w:outlineLvl w:val="2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0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оловок второго уровня Знак"/>
    <w:basedOn w:val="20"/>
    <w:link w:val="a7"/>
    <w:rsid w:val="005F58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b">
    <w:name w:val="Рисунок"/>
    <w:link w:val="ac"/>
    <w:qFormat/>
    <w:rsid w:val="005F5872"/>
    <w:pPr>
      <w:spacing w:after="340" w:line="240" w:lineRule="auto"/>
      <w:jc w:val="center"/>
    </w:pPr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a">
    <w:name w:val="Заголовок третьего уровня Знак"/>
    <w:basedOn w:val="a8"/>
    <w:link w:val="a9"/>
    <w:rsid w:val="00903CD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d">
    <w:name w:val="Таблица надпись"/>
    <w:link w:val="ae"/>
    <w:qFormat/>
    <w:rsid w:val="00C55C1A"/>
    <w:pPr>
      <w:spacing w:before="340" w:after="0" w:line="240" w:lineRule="auto"/>
    </w:pPr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ac">
    <w:name w:val="Рисунок Знак"/>
    <w:basedOn w:val="a1"/>
    <w:link w:val="ab"/>
    <w:rsid w:val="005F587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f">
    <w:name w:val="Таблица текст"/>
    <w:link w:val="af0"/>
    <w:qFormat/>
    <w:rsid w:val="00C55C1A"/>
    <w:pPr>
      <w:spacing w:after="0" w:line="240" w:lineRule="auto"/>
      <w:jc w:val="center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ae">
    <w:name w:val="Таблица надпись Знак"/>
    <w:basedOn w:val="a1"/>
    <w:link w:val="ad"/>
    <w:rsid w:val="00C55C1A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a">
    <w:name w:val="Источники"/>
    <w:link w:val="af1"/>
    <w:qFormat/>
    <w:rsid w:val="00BF4927"/>
    <w:pPr>
      <w:keepNext/>
      <w:widowControl w:val="0"/>
      <w:numPr>
        <w:numId w:val="5"/>
      </w:numPr>
      <w:spacing w:before="340" w:after="340" w:line="360" w:lineRule="auto"/>
      <w:ind w:left="709" w:firstLine="0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0">
    <w:name w:val="Таблица текст Знак"/>
    <w:basedOn w:val="a1"/>
    <w:link w:val="af"/>
    <w:rsid w:val="00C55C1A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f2">
    <w:name w:val="Body Text"/>
    <w:basedOn w:val="a0"/>
    <w:link w:val="af3"/>
    <w:semiHidden/>
    <w:unhideWhenUsed/>
    <w:rsid w:val="004C65DE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1">
    <w:name w:val="Источники Знак"/>
    <w:basedOn w:val="a1"/>
    <w:link w:val="a"/>
    <w:rsid w:val="00BF4927"/>
    <w:rPr>
      <w:rFonts w:ascii="Times New Roman" w:eastAsiaTheme="majorEastAsia" w:hAnsi="Times New Roman" w:cstheme="majorBidi"/>
      <w:sz w:val="28"/>
      <w:szCs w:val="26"/>
    </w:rPr>
  </w:style>
  <w:style w:type="character" w:customStyle="1" w:styleId="af3">
    <w:name w:val="Основной текст Знак"/>
    <w:basedOn w:val="a1"/>
    <w:link w:val="af2"/>
    <w:semiHidden/>
    <w:rsid w:val="004C65D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f4">
    <w:name w:val="Table Grid"/>
    <w:basedOn w:val="a2"/>
    <w:uiPriority w:val="59"/>
    <w:rsid w:val="004C65D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Текст"/>
    <w:basedOn w:val="a0"/>
    <w:link w:val="af6"/>
    <w:qFormat/>
    <w:rsid w:val="00C82180"/>
    <w:pPr>
      <w:spacing w:after="0"/>
      <w:ind w:firstLine="709"/>
    </w:pPr>
  </w:style>
  <w:style w:type="character" w:customStyle="1" w:styleId="af6">
    <w:name w:val="Обычный Текст Знак"/>
    <w:basedOn w:val="a1"/>
    <w:link w:val="af5"/>
    <w:rsid w:val="00C82180"/>
    <w:rPr>
      <w:rFonts w:ascii="Times New Roman" w:hAnsi="Times New Roman"/>
      <w:sz w:val="28"/>
    </w:rPr>
  </w:style>
  <w:style w:type="paragraph" w:styleId="af7">
    <w:name w:val="header"/>
    <w:basedOn w:val="a0"/>
    <w:link w:val="af8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B33872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B338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QZY\Documents\&#1053;&#1072;&#1089;&#1090;&#1088;&#1072;&#1080;&#1074;&#1072;&#1077;&#1084;&#1099;&#1077;%20&#1096;&#1072;&#1073;&#1083;&#1086;&#1085;&#1099;%20Office\&#1064;&#1072;&#1073;&#1083;&#1086;&#1085;_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1C15-12F8-4AC6-A742-250F33AA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Шаблон_МИРЭА.dotx</Template>
  <TotalTime>42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MISQZY</dc:creator>
  <cp:keywords/>
  <dc:description/>
  <cp:lastModifiedBy>Nikita pershutov</cp:lastModifiedBy>
  <cp:revision>22</cp:revision>
  <dcterms:created xsi:type="dcterms:W3CDTF">2023-11-13T16:10:00Z</dcterms:created>
  <dcterms:modified xsi:type="dcterms:W3CDTF">2023-11-25T23:50:00Z</dcterms:modified>
</cp:coreProperties>
</file>