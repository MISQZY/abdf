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C82180" w:rsidRPr="00C82180" w14:paraId="69328082" w14:textId="77777777" w:rsidTr="00BE31F8">
        <w:trPr>
          <w:cantSplit/>
          <w:trHeight w:val="180"/>
        </w:trPr>
        <w:tc>
          <w:tcPr>
            <w:tcW w:w="5000" w:type="pct"/>
            <w:hideMark/>
          </w:tcPr>
          <w:p w14:paraId="0D575DE9" w14:textId="77777777" w:rsidR="00C82180" w:rsidRPr="00C82180" w:rsidRDefault="00C82180" w:rsidP="00C82180">
            <w:pPr>
              <w:widowControl w:val="0"/>
              <w:suppressAutoHyphens/>
              <w:spacing w:before="60" w:after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D0E3FC0" wp14:editId="46B05C6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A67F1" w14:textId="77777777" w:rsidR="00C82180" w:rsidRPr="00C82180" w:rsidRDefault="00C82180" w:rsidP="00C82180">
            <w:pPr>
              <w:widowControl w:val="0"/>
              <w:suppressAutoHyphens/>
              <w:spacing w:before="60" w:after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C82180" w:rsidRPr="00C82180" w14:paraId="258FA2F5" w14:textId="77777777" w:rsidTr="00BE31F8">
        <w:trPr>
          <w:cantSplit/>
          <w:trHeight w:val="1417"/>
        </w:trPr>
        <w:tc>
          <w:tcPr>
            <w:tcW w:w="5000" w:type="pct"/>
            <w:hideMark/>
          </w:tcPr>
          <w:p w14:paraId="5178F416" w14:textId="77777777" w:rsidR="00C82180" w:rsidRPr="00C82180" w:rsidRDefault="00C82180" w:rsidP="00C82180">
            <w:pPr>
              <w:widowControl w:val="0"/>
              <w:suppressAutoHyphens/>
              <w:spacing w:after="140" w:line="216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838C94F" w14:textId="77777777" w:rsidR="00C82180" w:rsidRPr="00C82180" w:rsidRDefault="00C82180" w:rsidP="00C82180">
            <w:pPr>
              <w:widowControl w:val="0"/>
              <w:suppressAutoHyphens/>
              <w:spacing w:after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C82180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C82180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6D4AE7B" wp14:editId="58369C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250FB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26B60E1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3C706357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3E9FE503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172166DB" w14:textId="77777777" w:rsidR="00C82180" w:rsidRPr="00C82180" w:rsidRDefault="00C82180" w:rsidP="00C82180">
      <w:pPr>
        <w:widowControl w:val="0"/>
        <w:suppressAutoHyphens/>
        <w:spacing w:after="0" w:line="240" w:lineRule="auto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7738CF6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C82180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26F3BC6B" w14:textId="664B7BB8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kern w:val="2"/>
          <w:szCs w:val="28"/>
          <w:lang w:eastAsia="zh-CN" w:bidi="hi-IN"/>
        </w:rPr>
        <w:t>по дисциплине «</w:t>
      </w:r>
      <w:r w:rsidR="00CF4D29" w:rsidRPr="00AD5304">
        <w:rPr>
          <w:rFonts w:eastAsia="Droid Sans Fallback" w:cs="Times New Roman"/>
          <w:kern w:val="2"/>
          <w:szCs w:val="28"/>
          <w:lang w:eastAsia="zh-CN" w:bidi="hi-IN"/>
        </w:rPr>
        <w:t>Технологии и инструментарий анализа больших данных</w:t>
      </w:r>
      <w:r w:rsidRPr="00C82180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14:paraId="6F9022DE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0796A23A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8DA3D0C" w14:textId="1AAF328E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C82180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Практическое занятие №</w:t>
      </w:r>
      <w:r w:rsidR="00E83959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 </w:t>
      </w:r>
      <w:r w:rsidR="00A83A66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6</w:t>
      </w:r>
    </w:p>
    <w:p w14:paraId="2764D51F" w14:textId="77777777" w:rsidR="00C82180" w:rsidRPr="00C82180" w:rsidRDefault="00C82180" w:rsidP="00C82180">
      <w:pPr>
        <w:widowControl w:val="0"/>
        <w:suppressAutoHyphens/>
        <w:spacing w:after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6250BEFB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f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664"/>
        <w:gridCol w:w="973"/>
        <w:gridCol w:w="560"/>
        <w:gridCol w:w="1106"/>
      </w:tblGrid>
      <w:tr w:rsidR="00C82180" w:rsidRPr="00C82180" w14:paraId="7DAA0586" w14:textId="77777777" w:rsidTr="0059448B">
        <w:trPr>
          <w:gridAfter w:val="1"/>
          <w:wAfter w:w="1106" w:type="dxa"/>
        </w:trPr>
        <w:tc>
          <w:tcPr>
            <w:tcW w:w="2835" w:type="dxa"/>
          </w:tcPr>
          <w:p w14:paraId="4EBB9047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C82180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0C9ADF9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664" w:type="dxa"/>
          </w:tcPr>
          <w:p w14:paraId="2C81727D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val="en-US" w:eastAsia="zh-CN" w:bidi="hi-IN"/>
              </w:rPr>
            </w:pPr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ИНБО-03-20, </w:t>
            </w:r>
            <w:proofErr w:type="spellStart"/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Першутов</w:t>
            </w:r>
            <w:proofErr w:type="spellEnd"/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Н.С.</w:t>
            </w:r>
          </w:p>
        </w:tc>
        <w:tc>
          <w:tcPr>
            <w:tcW w:w="1533" w:type="dxa"/>
            <w:gridSpan w:val="2"/>
          </w:tcPr>
          <w:p w14:paraId="7D11E0D3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31EB006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1F7C4684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C82180" w:rsidRPr="00C82180" w14:paraId="5551E2F2" w14:textId="77777777" w:rsidTr="0059448B">
        <w:trPr>
          <w:gridAfter w:val="1"/>
          <w:wAfter w:w="1106" w:type="dxa"/>
          <w:trHeight w:val="1549"/>
        </w:trPr>
        <w:tc>
          <w:tcPr>
            <w:tcW w:w="2835" w:type="dxa"/>
          </w:tcPr>
          <w:p w14:paraId="7EA2E222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49CA2750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664" w:type="dxa"/>
          </w:tcPr>
          <w:p w14:paraId="6D9BE8A2" w14:textId="7F02B415" w:rsidR="00C82180" w:rsidRPr="00C82180" w:rsidRDefault="00CF4D29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Парамонов </w:t>
            </w:r>
            <w:proofErr w:type="gram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В.В</w:t>
            </w:r>
            <w:proofErr w:type="gramEnd"/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1533" w:type="dxa"/>
            <w:gridSpan w:val="2"/>
          </w:tcPr>
          <w:p w14:paraId="113893DA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28CD58E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FE98DB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DEF6DB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C82180" w:rsidRPr="00C82180" w14:paraId="7FA24E72" w14:textId="77777777" w:rsidTr="0059448B">
        <w:trPr>
          <w:trHeight w:val="317"/>
        </w:trPr>
        <w:tc>
          <w:tcPr>
            <w:tcW w:w="2835" w:type="dxa"/>
          </w:tcPr>
          <w:p w14:paraId="417C3E59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670AD67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637" w:type="dxa"/>
            <w:gridSpan w:val="2"/>
          </w:tcPr>
          <w:p w14:paraId="3BB936CA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B77AC36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_______2023г.</w:t>
            </w:r>
          </w:p>
        </w:tc>
        <w:tc>
          <w:tcPr>
            <w:tcW w:w="1666" w:type="dxa"/>
            <w:gridSpan w:val="2"/>
          </w:tcPr>
          <w:p w14:paraId="491682BC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10A857B0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538C08C" w14:textId="77777777" w:rsidR="00C82180" w:rsidRPr="00C82180" w:rsidRDefault="00C82180" w:rsidP="00C82180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D3F8AE3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9BFD9A4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00D44BE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812F08A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9A2847F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AC1D5FA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93AA97F" w14:textId="77777777" w:rsidR="00C82180" w:rsidRPr="00C82180" w:rsidRDefault="00C82180" w:rsidP="00C82180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A85202A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C82180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2023г.</w:t>
      </w:r>
    </w:p>
    <w:p w14:paraId="502FB97B" w14:textId="77777777" w:rsidR="00CB1624" w:rsidRDefault="00CB1624">
      <w:pPr>
        <w:spacing w:line="259" w:lineRule="auto"/>
        <w:jc w:val="left"/>
        <w:rPr>
          <w:rStyle w:val="a6"/>
          <w:b w:val="0"/>
          <w:bCs w:val="0"/>
          <w:smallCaps w:val="0"/>
          <w:color w:val="auto"/>
          <w:spacing w:val="0"/>
        </w:rPr>
      </w:pPr>
      <w:r>
        <w:rPr>
          <w:rStyle w:val="a6"/>
          <w:b w:val="0"/>
          <w:bCs w:val="0"/>
          <w:smallCaps w:val="0"/>
          <w:color w:val="auto"/>
          <w:spacing w:val="0"/>
        </w:rPr>
        <w:br w:type="page"/>
      </w:r>
    </w:p>
    <w:p w14:paraId="286746A7" w14:textId="18CC5DB8" w:rsidR="00BF4927" w:rsidRDefault="003E1D86" w:rsidP="003E1D86">
      <w:pPr>
        <w:pStyle w:val="a4"/>
        <w:rPr>
          <w:rStyle w:val="a6"/>
          <w:b/>
          <w:bCs/>
          <w:smallCaps w:val="0"/>
          <w:color w:val="auto"/>
          <w:spacing w:val="0"/>
          <w:lang w:val="en-US"/>
        </w:rPr>
      </w:pPr>
      <w:r>
        <w:rPr>
          <w:rStyle w:val="a6"/>
          <w:b/>
          <w:bCs/>
          <w:smallCaps w:val="0"/>
          <w:color w:val="auto"/>
          <w:spacing w:val="0"/>
        </w:rPr>
        <w:lastRenderedPageBreak/>
        <w:t>Результат работы</w:t>
      </w:r>
      <w:r>
        <w:rPr>
          <w:rStyle w:val="a6"/>
          <w:b/>
          <w:bCs/>
          <w:smallCaps w:val="0"/>
          <w:color w:val="auto"/>
          <w:spacing w:val="0"/>
          <w:lang w:val="en-US"/>
        </w:rPr>
        <w:t>:</w:t>
      </w:r>
    </w:p>
    <w:p w14:paraId="7334286B" w14:textId="4E3D873E" w:rsidR="003E1D86" w:rsidRDefault="00A83A66" w:rsidP="00A83A66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 w:rsidRPr="00A83A66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297A3ED6" wp14:editId="249994AA">
            <wp:extent cx="5281930" cy="218883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349" cy="21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FEB4" w14:textId="1B88F61D" w:rsidR="003E1D86" w:rsidRDefault="003E1D86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– Импорт необходимых библиотек</w:t>
      </w:r>
    </w:p>
    <w:p w14:paraId="705686B5" w14:textId="2BAAF3C6" w:rsidR="003E1D86" w:rsidRDefault="00A83A66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A83A66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5856AF8C" wp14:editId="7B9EC1B0">
            <wp:extent cx="5377180" cy="212956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285" cy="21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E44A" w14:textId="3D3C7332" w:rsidR="003E1D86" w:rsidRPr="003E1D86" w:rsidRDefault="003E1D86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– Функция отрисовки </w:t>
      </w:r>
      <w:r w:rsidR="00A83A66">
        <w:rPr>
          <w:rStyle w:val="a6"/>
          <w:b/>
          <w:bCs w:val="0"/>
          <w:smallCaps w:val="0"/>
          <w:color w:val="auto"/>
          <w:spacing w:val="0"/>
        </w:rPr>
        <w:t>3д графика</w:t>
      </w:r>
    </w:p>
    <w:p w14:paraId="3A653B15" w14:textId="77777777" w:rsidR="003E1D86" w:rsidRDefault="003E1D86" w:rsidP="003E1D86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>Задание 1</w:t>
      </w:r>
    </w:p>
    <w:p w14:paraId="03C91B9D" w14:textId="0CDFE09C" w:rsidR="003E1D86" w:rsidRDefault="00A83A66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A83A66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03B87B0C" wp14:editId="6A33D1AB">
            <wp:extent cx="6120130" cy="481266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1A0" w14:textId="0DA7CCF0" w:rsidR="0073629C" w:rsidRDefault="0073629C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1 – Импортирование данных для кл</w:t>
      </w:r>
      <w:r w:rsidR="00A83A66">
        <w:rPr>
          <w:rStyle w:val="a6"/>
          <w:b/>
          <w:bCs w:val="0"/>
          <w:smallCaps w:val="0"/>
          <w:color w:val="auto"/>
          <w:spacing w:val="0"/>
        </w:rPr>
        <w:t>астеризации</w:t>
      </w:r>
    </w:p>
    <w:p w14:paraId="1BBA862A" w14:textId="38DF260E" w:rsidR="00025D41" w:rsidRDefault="00025D41" w:rsidP="00025D41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Задание 2</w:t>
      </w:r>
    </w:p>
    <w:p w14:paraId="3E2139FD" w14:textId="38EF24C1" w:rsidR="00025D41" w:rsidRDefault="00A83A66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A83A66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4961C473" wp14:editId="1216F814">
            <wp:extent cx="6120130" cy="15316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6DCD" w14:textId="29AD0F7A" w:rsidR="00025D41" w:rsidRDefault="00025D41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2.1 – </w:t>
      </w:r>
      <w:r w:rsidR="00A83A66">
        <w:rPr>
          <w:rStyle w:val="a6"/>
          <w:b/>
          <w:bCs w:val="0"/>
          <w:smallCaps w:val="0"/>
          <w:color w:val="auto"/>
          <w:spacing w:val="0"/>
        </w:rPr>
        <w:t>Обучение 10 моделей с разным кол-вом кластеров</w:t>
      </w:r>
    </w:p>
    <w:p w14:paraId="4E84F298" w14:textId="223B7C22" w:rsidR="00025D41" w:rsidRDefault="00A83A66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A83A66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5F15EB88" wp14:editId="66F9AFAC">
            <wp:extent cx="3962953" cy="185763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277C" w14:textId="7AEAE1A2" w:rsidR="00025D41" w:rsidRDefault="00025D41" w:rsidP="00025D4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2.2 – </w:t>
      </w:r>
      <w:r w:rsidR="00A83A66">
        <w:rPr>
          <w:rStyle w:val="a6"/>
          <w:b/>
          <w:bCs w:val="0"/>
          <w:smallCaps w:val="0"/>
          <w:color w:val="auto"/>
          <w:spacing w:val="0"/>
        </w:rPr>
        <w:t>Отрисовка графиков локтя и коэффициента силуэта</w:t>
      </w:r>
    </w:p>
    <w:p w14:paraId="795A7811" w14:textId="4EDE662A" w:rsidR="00A83A66" w:rsidRDefault="00A83A66" w:rsidP="00025D4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A83A66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14EC53C2" wp14:editId="34421C65">
            <wp:extent cx="4371975" cy="3325164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729" cy="33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003E" w14:textId="01D50412" w:rsidR="00A83A66" w:rsidRDefault="00A83A66" w:rsidP="00A83A6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2.</w:t>
      </w:r>
      <w:r>
        <w:rPr>
          <w:rStyle w:val="a6"/>
          <w:b/>
          <w:bCs w:val="0"/>
          <w:smallCaps w:val="0"/>
          <w:color w:val="auto"/>
          <w:spacing w:val="0"/>
        </w:rPr>
        <w:t>3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>График «Правило локтя»</w:t>
      </w:r>
    </w:p>
    <w:p w14:paraId="4502350C" w14:textId="77777777" w:rsidR="00A83A66" w:rsidRDefault="00A83A66" w:rsidP="00025D4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</w:p>
    <w:p w14:paraId="54EECA99" w14:textId="190A0D1B" w:rsidR="00A83A66" w:rsidRDefault="00A83A66" w:rsidP="00025D4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A83A66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5B1934C0" wp14:editId="5F231AF1">
            <wp:extent cx="4576359" cy="3448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9215" cy="34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9731" w14:textId="2447A12E" w:rsidR="00A83A66" w:rsidRDefault="00A83A66" w:rsidP="00025D4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2.</w:t>
      </w:r>
      <w:r>
        <w:rPr>
          <w:rStyle w:val="a6"/>
          <w:b/>
          <w:bCs w:val="0"/>
          <w:smallCaps w:val="0"/>
          <w:color w:val="auto"/>
          <w:spacing w:val="0"/>
        </w:rPr>
        <w:t>4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>График «Коэффициент силуэта»</w:t>
      </w:r>
    </w:p>
    <w:p w14:paraId="6AFF2286" w14:textId="5B365628" w:rsidR="00A83A66" w:rsidRDefault="00A83A66" w:rsidP="00A83A66">
      <w:pPr>
        <w:pStyle w:val="af5"/>
        <w:rPr>
          <w:rStyle w:val="a6"/>
          <w:b w:val="0"/>
          <w:bCs w:val="0"/>
          <w:smallCaps w:val="0"/>
          <w:color w:val="auto"/>
          <w:spacing w:val="0"/>
        </w:rPr>
      </w:pPr>
      <w:r>
        <w:rPr>
          <w:rStyle w:val="a6"/>
          <w:b w:val="0"/>
          <w:bCs w:val="0"/>
          <w:smallCaps w:val="0"/>
          <w:color w:val="auto"/>
          <w:spacing w:val="0"/>
        </w:rPr>
        <w:t>По результатам графиков определяем, что оптимальным количеством кластеров является 4.</w:t>
      </w:r>
    </w:p>
    <w:p w14:paraId="6F623EB2" w14:textId="3BF0CCFD" w:rsidR="00025D41" w:rsidRDefault="00A83A66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A83A66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1FF4CED1" wp14:editId="3B47190E">
            <wp:extent cx="6120130" cy="25927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0C0E" w14:textId="39DD23F9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A83A66">
        <w:rPr>
          <w:rStyle w:val="a6"/>
          <w:b/>
          <w:bCs w:val="0"/>
          <w:smallCaps w:val="0"/>
          <w:color w:val="auto"/>
          <w:spacing w:val="0"/>
        </w:rPr>
        <w:t>2</w:t>
      </w:r>
      <w:r>
        <w:rPr>
          <w:rStyle w:val="a6"/>
          <w:b/>
          <w:bCs w:val="0"/>
          <w:smallCaps w:val="0"/>
          <w:color w:val="auto"/>
          <w:spacing w:val="0"/>
        </w:rPr>
        <w:t>.</w:t>
      </w:r>
      <w:r w:rsidR="00A83A66">
        <w:rPr>
          <w:rStyle w:val="a6"/>
          <w:b/>
          <w:bCs w:val="0"/>
          <w:smallCaps w:val="0"/>
          <w:color w:val="auto"/>
          <w:spacing w:val="0"/>
        </w:rPr>
        <w:t>5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 w:rsidR="00A83A66">
        <w:rPr>
          <w:rStyle w:val="a6"/>
          <w:b/>
          <w:bCs w:val="0"/>
          <w:smallCaps w:val="0"/>
          <w:color w:val="auto"/>
          <w:spacing w:val="0"/>
        </w:rPr>
        <w:t>Обучение модели для 4 кластеров</w:t>
      </w:r>
    </w:p>
    <w:p w14:paraId="2D45962D" w14:textId="14410734" w:rsidR="00ED75E5" w:rsidRDefault="00A83A66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A83A66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1DBE009A" wp14:editId="1D29DBF4">
            <wp:extent cx="2772162" cy="2981741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64B8" w14:textId="0568B66B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A83A66">
        <w:rPr>
          <w:rStyle w:val="a6"/>
          <w:b/>
          <w:bCs w:val="0"/>
          <w:smallCaps w:val="0"/>
          <w:color w:val="auto"/>
          <w:spacing w:val="0"/>
        </w:rPr>
        <w:t>2.6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 w:rsidR="00A83A66">
        <w:rPr>
          <w:rStyle w:val="a6"/>
          <w:b/>
          <w:bCs w:val="0"/>
          <w:smallCaps w:val="0"/>
          <w:color w:val="auto"/>
          <w:spacing w:val="0"/>
        </w:rPr>
        <w:t>Результат выполнения</w:t>
      </w:r>
    </w:p>
    <w:p w14:paraId="3933EF20" w14:textId="1226A190" w:rsidR="00ED75E5" w:rsidRDefault="00ED75E5" w:rsidP="00ED75E5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Задание </w:t>
      </w:r>
      <w:r w:rsidR="00A83A66">
        <w:rPr>
          <w:rStyle w:val="a6"/>
          <w:b/>
          <w:bCs w:val="0"/>
          <w:smallCaps w:val="0"/>
          <w:color w:val="auto"/>
          <w:spacing w:val="0"/>
        </w:rPr>
        <w:t>3</w:t>
      </w:r>
    </w:p>
    <w:p w14:paraId="7FDA827A" w14:textId="24ACFDD6" w:rsidR="00ED75E5" w:rsidRDefault="00A83A66" w:rsidP="00ED75E5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 w:rsidRPr="00A83A66">
        <w:rPr>
          <w:rStyle w:val="a6"/>
          <w:b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1B92BA22" wp14:editId="66FB7773">
            <wp:extent cx="5811061" cy="15623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FAA6" w14:textId="5460A2D7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A83A66">
        <w:rPr>
          <w:rStyle w:val="a6"/>
          <w:b/>
          <w:bCs w:val="0"/>
          <w:smallCaps w:val="0"/>
          <w:color w:val="auto"/>
          <w:spacing w:val="0"/>
        </w:rPr>
        <w:t>3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.1 – </w:t>
      </w:r>
      <w:r w:rsidR="00A83A66">
        <w:rPr>
          <w:rStyle w:val="a6"/>
          <w:b/>
          <w:bCs w:val="0"/>
          <w:smallCaps w:val="0"/>
          <w:color w:val="auto"/>
          <w:spacing w:val="0"/>
        </w:rPr>
        <w:t>Кластеризация данных с помощью алгоритма иерархической кластеризации</w:t>
      </w:r>
    </w:p>
    <w:p w14:paraId="221FFA0C" w14:textId="5445EAE4" w:rsidR="00ED75E5" w:rsidRDefault="00A83A66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A83A66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19510180" wp14:editId="53B348B7">
            <wp:extent cx="2286319" cy="274358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84B1" w14:textId="13B9BBD8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A83A66">
        <w:rPr>
          <w:rStyle w:val="a6"/>
          <w:b/>
          <w:bCs w:val="0"/>
          <w:smallCaps w:val="0"/>
          <w:color w:val="auto"/>
          <w:spacing w:val="0"/>
        </w:rPr>
        <w:t>3.2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 w:rsidR="00A83A66">
        <w:rPr>
          <w:rStyle w:val="a6"/>
          <w:b/>
          <w:bCs w:val="0"/>
          <w:smallCaps w:val="0"/>
          <w:color w:val="auto"/>
          <w:spacing w:val="0"/>
        </w:rPr>
        <w:t>Результат выполнения</w:t>
      </w:r>
    </w:p>
    <w:p w14:paraId="0B4C7621" w14:textId="0866D44A" w:rsidR="003E4595" w:rsidRPr="00A83A66" w:rsidRDefault="003E4595" w:rsidP="003E4595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Задание </w:t>
      </w:r>
      <w:r w:rsidR="00A83A66">
        <w:rPr>
          <w:rStyle w:val="a6"/>
          <w:b/>
          <w:bCs w:val="0"/>
          <w:smallCaps w:val="0"/>
          <w:color w:val="auto"/>
          <w:spacing w:val="0"/>
        </w:rPr>
        <w:t>4</w:t>
      </w:r>
    </w:p>
    <w:p w14:paraId="3CD864C3" w14:textId="25ADD59B" w:rsidR="00ED75E5" w:rsidRDefault="00A83A66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A83A66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18E852C2" wp14:editId="23BB9FD7">
            <wp:extent cx="5077534" cy="1295581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8EC2" w14:textId="41577534" w:rsidR="00A83A66" w:rsidRPr="00A83A66" w:rsidRDefault="003E4595" w:rsidP="003E4595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A83A66">
        <w:rPr>
          <w:rStyle w:val="a6"/>
          <w:b/>
          <w:bCs w:val="0"/>
          <w:smallCaps w:val="0"/>
          <w:color w:val="auto"/>
          <w:spacing w:val="0"/>
        </w:rPr>
        <w:t>4</w:t>
      </w:r>
      <w:r w:rsidRPr="003E4595">
        <w:rPr>
          <w:rStyle w:val="a6"/>
          <w:b/>
          <w:bCs w:val="0"/>
          <w:smallCaps w:val="0"/>
          <w:color w:val="auto"/>
          <w:spacing w:val="0"/>
        </w:rPr>
        <w:t>.1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 w:rsidR="00A83A66">
        <w:rPr>
          <w:rStyle w:val="a6"/>
          <w:b/>
          <w:bCs w:val="0"/>
          <w:smallCaps w:val="0"/>
          <w:color w:val="auto"/>
          <w:spacing w:val="0"/>
        </w:rPr>
        <w:t xml:space="preserve">Кластеризация данных с помощью алгоритма </w:t>
      </w:r>
      <w:r w:rsidR="00A83A66">
        <w:rPr>
          <w:rStyle w:val="a6"/>
          <w:b/>
          <w:bCs w:val="0"/>
          <w:smallCaps w:val="0"/>
          <w:color w:val="auto"/>
          <w:spacing w:val="0"/>
          <w:lang w:val="en-US"/>
        </w:rPr>
        <w:t>DBSCAN</w:t>
      </w:r>
    </w:p>
    <w:p w14:paraId="0B299A51" w14:textId="25C293C3" w:rsidR="003E4595" w:rsidRDefault="00A83A66" w:rsidP="003E459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A83A66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34AB5424" wp14:editId="387E5C4C">
            <wp:extent cx="2362200" cy="32201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3798" cy="32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BC79" w14:textId="2E417A98" w:rsidR="00ED75E5" w:rsidRDefault="003E459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A83A66">
        <w:rPr>
          <w:rStyle w:val="a6"/>
          <w:b/>
          <w:bCs w:val="0"/>
          <w:smallCaps w:val="0"/>
          <w:color w:val="auto"/>
          <w:spacing w:val="0"/>
          <w:lang w:val="en-US"/>
        </w:rPr>
        <w:t>4</w:t>
      </w:r>
      <w:r w:rsidRPr="003E4595">
        <w:rPr>
          <w:rStyle w:val="a6"/>
          <w:b/>
          <w:bCs w:val="0"/>
          <w:smallCaps w:val="0"/>
          <w:color w:val="auto"/>
          <w:spacing w:val="0"/>
        </w:rPr>
        <w:t>.2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Результат выполнения</w:t>
      </w:r>
    </w:p>
    <w:p w14:paraId="6E5BD294" w14:textId="0438EFF2" w:rsidR="00A83A66" w:rsidRDefault="00A83A66" w:rsidP="00A83A66">
      <w:pPr>
        <w:pStyle w:val="a7"/>
        <w:rPr>
          <w:rStyle w:val="a6"/>
          <w:b/>
          <w:bCs w:val="0"/>
          <w:smallCaps w:val="0"/>
          <w:color w:val="auto"/>
          <w:spacing w:val="0"/>
          <w:lang w:val="en-US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Задание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5</w:t>
      </w:r>
    </w:p>
    <w:p w14:paraId="1759D089" w14:textId="4153555E" w:rsidR="00A83A66" w:rsidRDefault="00415D0A" w:rsidP="00A83A66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 w:rsidRPr="00415D0A">
        <w:rPr>
          <w:rStyle w:val="a6"/>
          <w:b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119FA9F7" wp14:editId="35483502">
            <wp:extent cx="5572903" cy="11431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D2F0" w14:textId="6BD6ADDF" w:rsidR="00415D0A" w:rsidRPr="00415D0A" w:rsidRDefault="00415D0A" w:rsidP="00415D0A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Pr="00415D0A">
        <w:rPr>
          <w:rStyle w:val="a6"/>
          <w:b/>
          <w:bCs w:val="0"/>
          <w:smallCaps w:val="0"/>
          <w:color w:val="auto"/>
          <w:spacing w:val="0"/>
        </w:rPr>
        <w:t>5</w:t>
      </w:r>
      <w:r w:rsidRPr="003E4595">
        <w:rPr>
          <w:rStyle w:val="a6"/>
          <w:b/>
          <w:bCs w:val="0"/>
          <w:smallCaps w:val="0"/>
          <w:color w:val="auto"/>
          <w:spacing w:val="0"/>
        </w:rPr>
        <w:t>.</w:t>
      </w:r>
      <w:r w:rsidRPr="00415D0A">
        <w:rPr>
          <w:rStyle w:val="a6"/>
          <w:b/>
          <w:bCs w:val="0"/>
          <w:smallCaps w:val="0"/>
          <w:color w:val="auto"/>
          <w:spacing w:val="0"/>
        </w:rPr>
        <w:t>1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Визуализация данных с помощью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t</w:t>
      </w:r>
      <w:r w:rsidRPr="00415D0A">
        <w:rPr>
          <w:rStyle w:val="a6"/>
          <w:b/>
          <w:bCs w:val="0"/>
          <w:smallCaps w:val="0"/>
          <w:color w:val="auto"/>
          <w:spacing w:val="0"/>
        </w:rPr>
        <w:t>-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SNE</w:t>
      </w:r>
    </w:p>
    <w:p w14:paraId="11DBBD4D" w14:textId="25D92A5E" w:rsidR="00415D0A" w:rsidRDefault="00415D0A" w:rsidP="00A83A66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 w:rsidRPr="00415D0A">
        <w:rPr>
          <w:rStyle w:val="a6"/>
          <w:b/>
          <w:bCs w:val="0"/>
          <w:smallCaps w:val="0"/>
          <w:color w:val="auto"/>
          <w:spacing w:val="0"/>
          <w:lang w:val="en-US"/>
        </w:rPr>
        <w:lastRenderedPageBreak/>
        <w:drawing>
          <wp:inline distT="0" distB="0" distL="0" distR="0" wp14:anchorId="6A1FAA80" wp14:editId="4AB0A351">
            <wp:extent cx="3981450" cy="29017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5012" cy="290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106C" w14:textId="63AD203A" w:rsidR="00415D0A" w:rsidRPr="00415D0A" w:rsidRDefault="00415D0A" w:rsidP="00A83A6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>
        <w:rPr>
          <w:rStyle w:val="a6"/>
          <w:b/>
          <w:bCs w:val="0"/>
          <w:smallCaps w:val="0"/>
          <w:color w:val="auto"/>
          <w:spacing w:val="0"/>
        </w:rPr>
        <w:t>5</w:t>
      </w:r>
      <w:r w:rsidRPr="003E4595">
        <w:rPr>
          <w:rStyle w:val="a6"/>
          <w:b/>
          <w:bCs w:val="0"/>
          <w:smallCaps w:val="0"/>
          <w:color w:val="auto"/>
          <w:spacing w:val="0"/>
        </w:rPr>
        <w:t>.2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Результат выполнени</w:t>
      </w:r>
      <w:r>
        <w:rPr>
          <w:rStyle w:val="a6"/>
          <w:b/>
          <w:bCs w:val="0"/>
          <w:smallCaps w:val="0"/>
          <w:color w:val="auto"/>
          <w:spacing w:val="0"/>
        </w:rPr>
        <w:t>я</w:t>
      </w:r>
    </w:p>
    <w:p w14:paraId="2108E127" w14:textId="77777777" w:rsidR="00A83A66" w:rsidRPr="00ED75E5" w:rsidRDefault="00A83A66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</w:p>
    <w:sectPr w:rsidR="00A83A66" w:rsidRPr="00ED75E5" w:rsidSect="00B33872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1C16" w14:textId="77777777" w:rsidR="00AB05F3" w:rsidRDefault="00AB05F3" w:rsidP="00B33872">
      <w:pPr>
        <w:spacing w:after="0" w:line="240" w:lineRule="auto"/>
      </w:pPr>
      <w:r>
        <w:separator/>
      </w:r>
    </w:p>
  </w:endnote>
  <w:endnote w:type="continuationSeparator" w:id="0">
    <w:p w14:paraId="0A8BAFB0" w14:textId="77777777" w:rsidR="00AB05F3" w:rsidRDefault="00AB05F3" w:rsidP="00B3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2143563"/>
      <w:docPartObj>
        <w:docPartGallery w:val="Page Numbers (Bottom of Page)"/>
        <w:docPartUnique/>
      </w:docPartObj>
    </w:sdtPr>
    <w:sdtEndPr/>
    <w:sdtContent>
      <w:p w14:paraId="1EDF2113" w14:textId="77777777" w:rsidR="00B33872" w:rsidRDefault="00B33872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49CDB" w14:textId="77777777" w:rsidR="00B33872" w:rsidRDefault="00B3387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F323" w14:textId="77777777" w:rsidR="00AB05F3" w:rsidRDefault="00AB05F3" w:rsidP="00B33872">
      <w:pPr>
        <w:spacing w:after="0" w:line="240" w:lineRule="auto"/>
      </w:pPr>
      <w:r>
        <w:separator/>
      </w:r>
    </w:p>
  </w:footnote>
  <w:footnote w:type="continuationSeparator" w:id="0">
    <w:p w14:paraId="35DB51B6" w14:textId="77777777" w:rsidR="00AB05F3" w:rsidRDefault="00AB05F3" w:rsidP="00B33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1778"/>
    <w:multiLevelType w:val="hybridMultilevel"/>
    <w:tmpl w:val="27F09EDA"/>
    <w:lvl w:ilvl="0" w:tplc="5FF0E0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217DF2"/>
    <w:multiLevelType w:val="hybridMultilevel"/>
    <w:tmpl w:val="F3FCC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45569"/>
    <w:multiLevelType w:val="hybridMultilevel"/>
    <w:tmpl w:val="B56698C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73793F24"/>
    <w:multiLevelType w:val="hybridMultilevel"/>
    <w:tmpl w:val="86F03A88"/>
    <w:lvl w:ilvl="0" w:tplc="C73A98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D584B"/>
    <w:multiLevelType w:val="hybridMultilevel"/>
    <w:tmpl w:val="DB68ACB0"/>
    <w:lvl w:ilvl="0" w:tplc="8F682940">
      <w:start w:val="1"/>
      <w:numFmt w:val="decimal"/>
      <w:pStyle w:val="a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E3"/>
    <w:rsid w:val="00025D41"/>
    <w:rsid w:val="000C187B"/>
    <w:rsid w:val="00173D65"/>
    <w:rsid w:val="001A0AE3"/>
    <w:rsid w:val="00207E77"/>
    <w:rsid w:val="003E1D86"/>
    <w:rsid w:val="003E4595"/>
    <w:rsid w:val="003E4958"/>
    <w:rsid w:val="0040703A"/>
    <w:rsid w:val="00415D0A"/>
    <w:rsid w:val="004C65DE"/>
    <w:rsid w:val="004F2F25"/>
    <w:rsid w:val="0059448B"/>
    <w:rsid w:val="005F5872"/>
    <w:rsid w:val="005F7AF8"/>
    <w:rsid w:val="0073629C"/>
    <w:rsid w:val="007368DA"/>
    <w:rsid w:val="007C3426"/>
    <w:rsid w:val="008C1B09"/>
    <w:rsid w:val="00903CD7"/>
    <w:rsid w:val="00A83A66"/>
    <w:rsid w:val="00AB05F3"/>
    <w:rsid w:val="00AB5FCB"/>
    <w:rsid w:val="00B053C2"/>
    <w:rsid w:val="00B33872"/>
    <w:rsid w:val="00BF4927"/>
    <w:rsid w:val="00C55C1A"/>
    <w:rsid w:val="00C82180"/>
    <w:rsid w:val="00CB1624"/>
    <w:rsid w:val="00CF4D29"/>
    <w:rsid w:val="00D22FB4"/>
    <w:rsid w:val="00DE2472"/>
    <w:rsid w:val="00E05BDF"/>
    <w:rsid w:val="00E83959"/>
    <w:rsid w:val="00E90A6C"/>
    <w:rsid w:val="00ED49AB"/>
    <w:rsid w:val="00ED75E5"/>
    <w:rsid w:val="00EF49D4"/>
    <w:rsid w:val="00FE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60D9C"/>
  <w15:chartTrackingRefBased/>
  <w15:docId w15:val="{6C83DB61-6CE0-4315-B33C-C8887CB8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5F587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F49D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90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ервого уровня"/>
    <w:basedOn w:val="1"/>
    <w:link w:val="a5"/>
    <w:autoRedefine/>
    <w:qFormat/>
    <w:rsid w:val="00BF4927"/>
    <w:pPr>
      <w:keepLines w:val="0"/>
      <w:pageBreakBefore/>
      <w:widowControl w:val="0"/>
      <w:autoSpaceDE w:val="0"/>
      <w:autoSpaceDN w:val="0"/>
      <w:spacing w:before="0" w:after="567"/>
      <w:ind w:left="709"/>
    </w:pPr>
    <w:rPr>
      <w:rFonts w:eastAsia="Times New Roman" w:cs="Times New Roman"/>
      <w:b/>
      <w:bCs/>
      <w:caps/>
      <w:sz w:val="36"/>
      <w:szCs w:val="36"/>
    </w:rPr>
  </w:style>
  <w:style w:type="character" w:customStyle="1" w:styleId="a5">
    <w:name w:val="Заголовок первого уровня Знак"/>
    <w:basedOn w:val="10"/>
    <w:link w:val="a4"/>
    <w:rsid w:val="00BF4927"/>
    <w:rPr>
      <w:rFonts w:ascii="Times New Roman" w:eastAsia="Times New Roman" w:hAnsi="Times New Roman" w:cs="Times New Roman"/>
      <w:b/>
      <w:bCs/>
      <w:caps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EF49D4"/>
    <w:rPr>
      <w:rFonts w:ascii="Times New Roman" w:eastAsiaTheme="majorEastAsia" w:hAnsi="Times New Roman" w:cstheme="majorBidi"/>
      <w:sz w:val="32"/>
      <w:szCs w:val="32"/>
    </w:rPr>
  </w:style>
  <w:style w:type="character" w:styleId="a6">
    <w:name w:val="Intense Reference"/>
    <w:basedOn w:val="a1"/>
    <w:uiPriority w:val="32"/>
    <w:rsid w:val="00903CD7"/>
    <w:rPr>
      <w:b/>
      <w:bCs/>
      <w:smallCaps/>
      <w:color w:val="4472C4" w:themeColor="accent1"/>
      <w:spacing w:val="5"/>
    </w:rPr>
  </w:style>
  <w:style w:type="paragraph" w:customStyle="1" w:styleId="a7">
    <w:name w:val="Заголовок второго уровня"/>
    <w:basedOn w:val="2"/>
    <w:link w:val="a8"/>
    <w:qFormat/>
    <w:rsid w:val="005F5872"/>
    <w:pPr>
      <w:keepLines w:val="0"/>
      <w:spacing w:before="851" w:after="567"/>
      <w:ind w:left="709"/>
    </w:pPr>
    <w:rPr>
      <w:rFonts w:ascii="Times New Roman" w:hAnsi="Times New Roman"/>
      <w:b/>
      <w:color w:val="auto"/>
      <w:sz w:val="32"/>
    </w:rPr>
  </w:style>
  <w:style w:type="paragraph" w:customStyle="1" w:styleId="a9">
    <w:name w:val="Заголовок третьего уровня"/>
    <w:basedOn w:val="a7"/>
    <w:link w:val="aa"/>
    <w:qFormat/>
    <w:rsid w:val="00903CD7"/>
    <w:pPr>
      <w:outlineLvl w:val="2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03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Заголовок второго уровня Знак"/>
    <w:basedOn w:val="20"/>
    <w:link w:val="a7"/>
    <w:rsid w:val="005F587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b">
    <w:name w:val="Рисунок"/>
    <w:link w:val="ac"/>
    <w:qFormat/>
    <w:rsid w:val="005F5872"/>
    <w:pPr>
      <w:spacing w:after="340" w:line="240" w:lineRule="auto"/>
      <w:jc w:val="center"/>
    </w:pPr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a">
    <w:name w:val="Заголовок третьего уровня Знак"/>
    <w:basedOn w:val="a8"/>
    <w:link w:val="a9"/>
    <w:rsid w:val="00903CD7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customStyle="1" w:styleId="ad">
    <w:name w:val="Таблица надпись"/>
    <w:link w:val="ae"/>
    <w:qFormat/>
    <w:rsid w:val="00C55C1A"/>
    <w:pPr>
      <w:spacing w:before="340" w:after="0" w:line="240" w:lineRule="auto"/>
    </w:pPr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ac">
    <w:name w:val="Рисунок Знак"/>
    <w:basedOn w:val="a1"/>
    <w:link w:val="ab"/>
    <w:rsid w:val="005F5872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af">
    <w:name w:val="Таблица текст"/>
    <w:link w:val="af0"/>
    <w:qFormat/>
    <w:rsid w:val="00C55C1A"/>
    <w:pPr>
      <w:spacing w:after="0" w:line="240" w:lineRule="auto"/>
      <w:jc w:val="center"/>
    </w:pPr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ae">
    <w:name w:val="Таблица надпись Знак"/>
    <w:basedOn w:val="a1"/>
    <w:link w:val="ad"/>
    <w:rsid w:val="00C55C1A"/>
    <w:rPr>
      <w:rFonts w:ascii="Times New Roman" w:eastAsiaTheme="majorEastAsia" w:hAnsi="Times New Roman" w:cstheme="majorBidi"/>
      <w:i/>
      <w:sz w:val="24"/>
      <w:szCs w:val="26"/>
    </w:rPr>
  </w:style>
  <w:style w:type="paragraph" w:customStyle="1" w:styleId="a">
    <w:name w:val="Источники"/>
    <w:link w:val="af1"/>
    <w:qFormat/>
    <w:rsid w:val="00BF4927"/>
    <w:pPr>
      <w:keepNext/>
      <w:widowControl w:val="0"/>
      <w:numPr>
        <w:numId w:val="5"/>
      </w:numPr>
      <w:spacing w:before="340" w:after="340" w:line="360" w:lineRule="auto"/>
      <w:ind w:left="709" w:firstLine="0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f0">
    <w:name w:val="Таблица текст Знак"/>
    <w:basedOn w:val="a1"/>
    <w:link w:val="af"/>
    <w:rsid w:val="00C55C1A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af2">
    <w:name w:val="Body Text"/>
    <w:basedOn w:val="a0"/>
    <w:link w:val="af3"/>
    <w:semiHidden/>
    <w:unhideWhenUsed/>
    <w:rsid w:val="004C65DE"/>
    <w:pPr>
      <w:widowControl w:val="0"/>
      <w:suppressAutoHyphens/>
      <w:spacing w:after="140" w:line="288" w:lineRule="auto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1">
    <w:name w:val="Источники Знак"/>
    <w:basedOn w:val="a1"/>
    <w:link w:val="a"/>
    <w:rsid w:val="00BF4927"/>
    <w:rPr>
      <w:rFonts w:ascii="Times New Roman" w:eastAsiaTheme="majorEastAsia" w:hAnsi="Times New Roman" w:cstheme="majorBidi"/>
      <w:sz w:val="28"/>
      <w:szCs w:val="26"/>
    </w:rPr>
  </w:style>
  <w:style w:type="character" w:customStyle="1" w:styleId="af3">
    <w:name w:val="Основной текст Знак"/>
    <w:basedOn w:val="a1"/>
    <w:link w:val="af2"/>
    <w:semiHidden/>
    <w:rsid w:val="004C65DE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f4">
    <w:name w:val="Table Grid"/>
    <w:basedOn w:val="a2"/>
    <w:uiPriority w:val="59"/>
    <w:rsid w:val="004C65D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Текст"/>
    <w:basedOn w:val="a0"/>
    <w:link w:val="af6"/>
    <w:qFormat/>
    <w:rsid w:val="00C82180"/>
    <w:pPr>
      <w:spacing w:after="0"/>
      <w:ind w:firstLine="709"/>
    </w:pPr>
  </w:style>
  <w:style w:type="character" w:customStyle="1" w:styleId="af6">
    <w:name w:val="Обычный Текст Знак"/>
    <w:basedOn w:val="a1"/>
    <w:link w:val="af5"/>
    <w:rsid w:val="00C82180"/>
    <w:rPr>
      <w:rFonts w:ascii="Times New Roman" w:hAnsi="Times New Roman"/>
      <w:sz w:val="28"/>
    </w:rPr>
  </w:style>
  <w:style w:type="paragraph" w:styleId="af7">
    <w:name w:val="header"/>
    <w:basedOn w:val="a0"/>
    <w:link w:val="af8"/>
    <w:uiPriority w:val="99"/>
    <w:unhideWhenUsed/>
    <w:rsid w:val="00B3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B33872"/>
    <w:rPr>
      <w:rFonts w:ascii="Times New Roman" w:hAnsi="Times New Roman"/>
      <w:sz w:val="28"/>
    </w:rPr>
  </w:style>
  <w:style w:type="paragraph" w:styleId="af9">
    <w:name w:val="footer"/>
    <w:basedOn w:val="a0"/>
    <w:link w:val="afa"/>
    <w:uiPriority w:val="99"/>
    <w:unhideWhenUsed/>
    <w:rsid w:val="00B3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B338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QZY\Documents\&#1053;&#1072;&#1089;&#1090;&#1088;&#1072;&#1080;&#1074;&#1072;&#1077;&#1084;&#1099;&#1077;%20&#1096;&#1072;&#1073;&#1083;&#1086;&#1085;&#1099;%20Office\&#1064;&#1072;&#1073;&#1083;&#1086;&#1085;_&#1052;&#1048;&#1056;&#1069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C1C15-12F8-4AC6-A742-250F33AA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Шаблон_МИРЭА.dotx</Template>
  <TotalTime>28</TotalTime>
  <Pages>9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MISQZY</dc:creator>
  <cp:keywords/>
  <dc:description/>
  <cp:lastModifiedBy>Nikita pershutov</cp:lastModifiedBy>
  <cp:revision>14</cp:revision>
  <dcterms:created xsi:type="dcterms:W3CDTF">2023-11-13T16:10:00Z</dcterms:created>
  <dcterms:modified xsi:type="dcterms:W3CDTF">2023-11-17T00:32:00Z</dcterms:modified>
</cp:coreProperties>
</file>