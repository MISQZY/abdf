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C82180" w:rsidRPr="00C82180" w14:paraId="69328082" w14:textId="77777777" w:rsidTr="00BE31F8">
        <w:trPr>
          <w:cantSplit/>
          <w:trHeight w:val="180"/>
        </w:trPr>
        <w:tc>
          <w:tcPr>
            <w:tcW w:w="5000" w:type="pct"/>
            <w:hideMark/>
          </w:tcPr>
          <w:p w14:paraId="0D575DE9" w14:textId="77777777" w:rsidR="00C82180" w:rsidRPr="00C82180" w:rsidRDefault="00C82180" w:rsidP="00C82180">
            <w:pPr>
              <w:widowControl w:val="0"/>
              <w:suppressAutoHyphens/>
              <w:spacing w:before="60" w:after="0"/>
              <w:jc w:val="center"/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C82180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1D0E3FC0" wp14:editId="46B05C60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BA67F1" w14:textId="77777777" w:rsidR="00C82180" w:rsidRPr="00C82180" w:rsidRDefault="00C82180" w:rsidP="00C82180">
            <w:pPr>
              <w:widowControl w:val="0"/>
              <w:suppressAutoHyphens/>
              <w:spacing w:before="60" w:after="0"/>
              <w:jc w:val="center"/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C82180"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C82180" w:rsidRPr="00C82180" w14:paraId="258FA2F5" w14:textId="77777777" w:rsidTr="00BE31F8">
        <w:trPr>
          <w:cantSplit/>
          <w:trHeight w:val="1417"/>
        </w:trPr>
        <w:tc>
          <w:tcPr>
            <w:tcW w:w="5000" w:type="pct"/>
            <w:hideMark/>
          </w:tcPr>
          <w:p w14:paraId="5178F416" w14:textId="77777777" w:rsidR="00C82180" w:rsidRPr="00C82180" w:rsidRDefault="00C82180" w:rsidP="00C82180">
            <w:pPr>
              <w:widowControl w:val="0"/>
              <w:suppressAutoHyphens/>
              <w:spacing w:after="140" w:line="216" w:lineRule="auto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C82180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C82180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C82180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C82180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C82180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C82180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2838C94F" w14:textId="77777777" w:rsidR="00C82180" w:rsidRPr="00C82180" w:rsidRDefault="00C82180" w:rsidP="00C82180">
            <w:pPr>
              <w:widowControl w:val="0"/>
              <w:suppressAutoHyphens/>
              <w:spacing w:after="0"/>
              <w:jc w:val="center"/>
              <w:rPr>
                <w:rFonts w:eastAsia="Droid Sans Fallback" w:cs="Times New Roman"/>
                <w:kern w:val="2"/>
                <w:sz w:val="24"/>
                <w:szCs w:val="24"/>
                <w:lang w:eastAsia="zh-CN" w:bidi="hi-IN"/>
              </w:rPr>
            </w:pPr>
            <w:r w:rsidRPr="00C82180">
              <w:rPr>
                <w:rFonts w:eastAsia="Droid Sans Fallback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C82180">
              <w:rPr>
                <w:rFonts w:eastAsia="Droid Sans Fallback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C82180">
              <w:rPr>
                <w:rFonts w:eastAsia="Droid Sans Fallback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76D4AE7B" wp14:editId="58369C31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6250FB8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126B60E1" w14:textId="77777777" w:rsidR="00C82180" w:rsidRPr="00C82180" w:rsidRDefault="00C82180" w:rsidP="00C82180">
      <w:pPr>
        <w:widowControl w:val="0"/>
        <w:suppressAutoHyphens/>
        <w:spacing w:after="0" w:line="240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C82180">
        <w:rPr>
          <w:rFonts w:eastAsia="Droid Sans Fallback" w:cs="Times New Roman"/>
          <w:b/>
          <w:kern w:val="2"/>
          <w:szCs w:val="28"/>
          <w:lang w:eastAsia="zh-CN" w:bidi="hi-IN"/>
        </w:rPr>
        <w:t>Институт информационных технологий (ИИТ)</w:t>
      </w:r>
    </w:p>
    <w:p w14:paraId="3C706357" w14:textId="77777777" w:rsidR="00C82180" w:rsidRPr="00C82180" w:rsidRDefault="00C82180" w:rsidP="00C82180">
      <w:pPr>
        <w:widowControl w:val="0"/>
        <w:suppressAutoHyphens/>
        <w:spacing w:after="0" w:line="240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C82180">
        <w:rPr>
          <w:rFonts w:eastAsia="Droid Sans Fallback" w:cs="Times New Roman"/>
          <w:b/>
          <w:kern w:val="2"/>
          <w:szCs w:val="28"/>
          <w:lang w:eastAsia="zh-CN" w:bidi="hi-IN"/>
        </w:rPr>
        <w:t>Кафедра практической и прикладной информатики (ППИ)</w:t>
      </w:r>
    </w:p>
    <w:p w14:paraId="3E9FE503" w14:textId="77777777" w:rsidR="00C82180" w:rsidRPr="00C82180" w:rsidRDefault="00C82180" w:rsidP="00C82180">
      <w:pPr>
        <w:widowControl w:val="0"/>
        <w:suppressAutoHyphens/>
        <w:spacing w:after="0" w:line="240" w:lineRule="auto"/>
        <w:jc w:val="center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</w:p>
    <w:p w14:paraId="172166DB" w14:textId="77777777" w:rsidR="00C82180" w:rsidRPr="00C82180" w:rsidRDefault="00C82180" w:rsidP="00C82180">
      <w:pPr>
        <w:widowControl w:val="0"/>
        <w:suppressAutoHyphens/>
        <w:spacing w:after="0" w:line="240" w:lineRule="auto"/>
        <w:jc w:val="left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</w:p>
    <w:p w14:paraId="77738CF6" w14:textId="77777777" w:rsidR="00C82180" w:rsidRPr="00C82180" w:rsidRDefault="00C82180" w:rsidP="00C82180">
      <w:pPr>
        <w:widowControl w:val="0"/>
        <w:suppressAutoHyphens/>
        <w:spacing w:after="0" w:line="240" w:lineRule="auto"/>
        <w:jc w:val="center"/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</w:pPr>
      <w:r w:rsidRPr="00C82180"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26F3BC6B" w14:textId="664B7BB8" w:rsidR="00C82180" w:rsidRPr="00C82180" w:rsidRDefault="00C82180" w:rsidP="00C82180">
      <w:pPr>
        <w:widowControl w:val="0"/>
        <w:suppressAutoHyphens/>
        <w:spacing w:after="0" w:line="240" w:lineRule="auto"/>
        <w:jc w:val="center"/>
        <w:rPr>
          <w:rFonts w:eastAsia="Droid Sans Fallback" w:cs="Times New Roman"/>
          <w:b/>
          <w:kern w:val="2"/>
          <w:szCs w:val="28"/>
          <w:lang w:eastAsia="zh-CN" w:bidi="hi-IN"/>
        </w:rPr>
      </w:pPr>
      <w:r w:rsidRPr="00C82180">
        <w:rPr>
          <w:rFonts w:eastAsia="Droid Sans Fallback" w:cs="Times New Roman"/>
          <w:kern w:val="2"/>
          <w:szCs w:val="28"/>
          <w:lang w:eastAsia="zh-CN" w:bidi="hi-IN"/>
        </w:rPr>
        <w:t>по дисциплине «</w:t>
      </w:r>
      <w:r w:rsidR="00CF4D29" w:rsidRPr="00AD5304">
        <w:rPr>
          <w:rFonts w:eastAsia="Droid Sans Fallback" w:cs="Times New Roman"/>
          <w:kern w:val="2"/>
          <w:szCs w:val="28"/>
          <w:lang w:eastAsia="zh-CN" w:bidi="hi-IN"/>
        </w:rPr>
        <w:t>Технологии и инструментарий анализа больших данных</w:t>
      </w:r>
      <w:r w:rsidRPr="00C82180">
        <w:rPr>
          <w:rFonts w:eastAsia="Droid Sans Fallback" w:cs="Times New Roman"/>
          <w:kern w:val="2"/>
          <w:szCs w:val="28"/>
          <w:lang w:eastAsia="zh-CN" w:bidi="hi-IN"/>
        </w:rPr>
        <w:t>»</w:t>
      </w:r>
    </w:p>
    <w:p w14:paraId="6F9022DE" w14:textId="77777777" w:rsidR="00C82180" w:rsidRPr="00C82180" w:rsidRDefault="00C82180" w:rsidP="00C82180">
      <w:pPr>
        <w:widowControl w:val="0"/>
        <w:suppressAutoHyphens/>
        <w:spacing w:after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 w14:paraId="0796A23A" w14:textId="77777777" w:rsidR="00C82180" w:rsidRPr="00C82180" w:rsidRDefault="00C82180" w:rsidP="00C82180">
      <w:pPr>
        <w:widowControl w:val="0"/>
        <w:suppressAutoHyphens/>
        <w:spacing w:after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 w14:paraId="38DA3D0C" w14:textId="1A8D3561" w:rsidR="00C82180" w:rsidRPr="00C82180" w:rsidRDefault="00C82180" w:rsidP="00C82180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</w:pPr>
      <w:r w:rsidRPr="00C82180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>Практическое занятие №</w:t>
      </w:r>
      <w:r w:rsidR="00E83959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 xml:space="preserve"> 5</w:t>
      </w:r>
    </w:p>
    <w:p w14:paraId="2764D51F" w14:textId="77777777" w:rsidR="00C82180" w:rsidRPr="00C82180" w:rsidRDefault="00C82180" w:rsidP="00C82180">
      <w:pPr>
        <w:widowControl w:val="0"/>
        <w:suppressAutoHyphens/>
        <w:spacing w:after="0"/>
        <w:jc w:val="left"/>
        <w:rPr>
          <w:rFonts w:eastAsia="Droid Sans Fallback" w:cs="Times New Roman"/>
          <w:kern w:val="2"/>
          <w:szCs w:val="28"/>
          <w:lang w:eastAsia="zh-CN" w:bidi="hi-IN"/>
        </w:rPr>
      </w:pPr>
    </w:p>
    <w:p w14:paraId="6250BEFB" w14:textId="77777777" w:rsidR="00C82180" w:rsidRPr="00C82180" w:rsidRDefault="00C82180" w:rsidP="00C82180">
      <w:pPr>
        <w:widowControl w:val="0"/>
        <w:suppressAutoHyphens/>
        <w:spacing w:after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tbl>
      <w:tblPr>
        <w:tblStyle w:val="af4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4664"/>
        <w:gridCol w:w="973"/>
        <w:gridCol w:w="560"/>
        <w:gridCol w:w="1106"/>
      </w:tblGrid>
      <w:tr w:rsidR="00C82180" w:rsidRPr="00C82180" w14:paraId="7DAA0586" w14:textId="77777777" w:rsidTr="0059448B">
        <w:trPr>
          <w:gridAfter w:val="1"/>
          <w:wAfter w:w="1106" w:type="dxa"/>
        </w:trPr>
        <w:tc>
          <w:tcPr>
            <w:tcW w:w="2835" w:type="dxa"/>
          </w:tcPr>
          <w:p w14:paraId="4EBB9047" w14:textId="77777777" w:rsidR="00C82180" w:rsidRPr="00C82180" w:rsidRDefault="00C82180" w:rsidP="00C82180">
            <w:pPr>
              <w:widowControl w:val="0"/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C82180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Студент группы </w:t>
            </w:r>
            <w:r w:rsidRPr="00C82180">
              <w:rPr>
                <w:rFonts w:ascii="Liberation Serif" w:eastAsia="Droid Sans Fallback" w:hAnsi="Liberation Serif"/>
                <w:color w:val="FFFFFF" w:themeColor="background1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0C9ADF9E" w14:textId="77777777" w:rsidR="00C82180" w:rsidRPr="00C82180" w:rsidRDefault="00C82180" w:rsidP="00C82180">
            <w:pPr>
              <w:widowControl w:val="0"/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664" w:type="dxa"/>
          </w:tcPr>
          <w:p w14:paraId="2C81727D" w14:textId="77777777" w:rsidR="00C82180" w:rsidRPr="00C82180" w:rsidRDefault="00C82180" w:rsidP="00C82180">
            <w:pPr>
              <w:widowControl w:val="0"/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val="en-US" w:eastAsia="zh-CN" w:bidi="hi-IN"/>
              </w:rPr>
            </w:pPr>
            <w:r w:rsidRPr="00C82180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ИНБО-03-20, </w:t>
            </w:r>
            <w:proofErr w:type="spellStart"/>
            <w:r w:rsidRPr="00C82180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Першутов</w:t>
            </w:r>
            <w:proofErr w:type="spellEnd"/>
            <w:r w:rsidRPr="00C82180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 Н.С.</w:t>
            </w:r>
          </w:p>
        </w:tc>
        <w:tc>
          <w:tcPr>
            <w:tcW w:w="1533" w:type="dxa"/>
            <w:gridSpan w:val="2"/>
          </w:tcPr>
          <w:p w14:paraId="7D11E0D3" w14:textId="77777777" w:rsidR="00C82180" w:rsidRPr="00C82180" w:rsidRDefault="00C82180" w:rsidP="00C82180">
            <w:pPr>
              <w:widowControl w:val="0"/>
              <w:pBdr>
                <w:bottom w:val="single" w:sz="12" w:space="1" w:color="auto"/>
              </w:pBdr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31EB006E" w14:textId="77777777" w:rsidR="00C82180" w:rsidRPr="00C82180" w:rsidRDefault="00C82180" w:rsidP="00C82180">
            <w:pPr>
              <w:widowControl w:val="0"/>
              <w:suppressAutoHyphens/>
              <w:spacing w:line="240" w:lineRule="auto"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C82180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1F7C4684" w14:textId="77777777" w:rsidR="00C82180" w:rsidRPr="00C82180" w:rsidRDefault="00C82180" w:rsidP="00C82180">
            <w:pPr>
              <w:widowControl w:val="0"/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C82180" w:rsidRPr="00C82180" w14:paraId="5551E2F2" w14:textId="77777777" w:rsidTr="0059448B">
        <w:trPr>
          <w:gridAfter w:val="1"/>
          <w:wAfter w:w="1106" w:type="dxa"/>
          <w:trHeight w:val="1549"/>
        </w:trPr>
        <w:tc>
          <w:tcPr>
            <w:tcW w:w="2835" w:type="dxa"/>
          </w:tcPr>
          <w:p w14:paraId="7EA2E222" w14:textId="77777777" w:rsidR="00C82180" w:rsidRPr="00C82180" w:rsidRDefault="00C82180" w:rsidP="00C82180">
            <w:pPr>
              <w:widowControl w:val="0"/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C82180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Преподаватель</w:t>
            </w:r>
          </w:p>
          <w:p w14:paraId="49CA2750" w14:textId="77777777" w:rsidR="00C82180" w:rsidRPr="00C82180" w:rsidRDefault="00C82180" w:rsidP="00C82180">
            <w:pPr>
              <w:widowControl w:val="0"/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664" w:type="dxa"/>
          </w:tcPr>
          <w:p w14:paraId="6D9BE8A2" w14:textId="7F02B415" w:rsidR="00C82180" w:rsidRPr="00C82180" w:rsidRDefault="00CF4D29" w:rsidP="00C82180">
            <w:pPr>
              <w:widowControl w:val="0"/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Парамонов </w:t>
            </w:r>
            <w:proofErr w:type="gramStart"/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В.В</w:t>
            </w:r>
            <w:proofErr w:type="gramEnd"/>
            <w:r w:rsidRPr="00C82180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</w:p>
        </w:tc>
        <w:tc>
          <w:tcPr>
            <w:tcW w:w="1533" w:type="dxa"/>
            <w:gridSpan w:val="2"/>
          </w:tcPr>
          <w:p w14:paraId="113893DA" w14:textId="77777777" w:rsidR="00C82180" w:rsidRPr="00C82180" w:rsidRDefault="00C82180" w:rsidP="00C82180">
            <w:pPr>
              <w:widowControl w:val="0"/>
              <w:pBdr>
                <w:bottom w:val="single" w:sz="12" w:space="1" w:color="auto"/>
              </w:pBdr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428CD58E" w14:textId="77777777" w:rsidR="00C82180" w:rsidRPr="00C82180" w:rsidRDefault="00C82180" w:rsidP="00C82180">
            <w:pPr>
              <w:widowControl w:val="0"/>
              <w:pBdr>
                <w:bottom w:val="single" w:sz="12" w:space="1" w:color="auto"/>
              </w:pBdr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2FE98DBE" w14:textId="77777777" w:rsidR="00C82180" w:rsidRPr="00C82180" w:rsidRDefault="00C82180" w:rsidP="00C82180">
            <w:pPr>
              <w:widowControl w:val="0"/>
              <w:suppressAutoHyphens/>
              <w:spacing w:line="240" w:lineRule="auto"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C82180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2DEF6DBE" w14:textId="77777777" w:rsidR="00C82180" w:rsidRPr="00C82180" w:rsidRDefault="00C82180" w:rsidP="00C82180">
            <w:pPr>
              <w:widowControl w:val="0"/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C82180" w:rsidRPr="00C82180" w14:paraId="7FA24E72" w14:textId="77777777" w:rsidTr="0059448B">
        <w:trPr>
          <w:trHeight w:val="317"/>
        </w:trPr>
        <w:tc>
          <w:tcPr>
            <w:tcW w:w="2835" w:type="dxa"/>
          </w:tcPr>
          <w:p w14:paraId="417C3E59" w14:textId="77777777" w:rsidR="00C82180" w:rsidRPr="00C82180" w:rsidRDefault="00C82180" w:rsidP="00C82180">
            <w:pPr>
              <w:widowControl w:val="0"/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5670AD67" w14:textId="77777777" w:rsidR="00C82180" w:rsidRPr="00C82180" w:rsidRDefault="00C82180" w:rsidP="00C82180">
            <w:pPr>
              <w:widowControl w:val="0"/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C82180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637" w:type="dxa"/>
            <w:gridSpan w:val="2"/>
          </w:tcPr>
          <w:p w14:paraId="3BB936CA" w14:textId="77777777" w:rsidR="00C82180" w:rsidRPr="00C82180" w:rsidRDefault="00C82180" w:rsidP="00C82180">
            <w:pPr>
              <w:widowControl w:val="0"/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4B77AC36" w14:textId="77777777" w:rsidR="00C82180" w:rsidRPr="00C82180" w:rsidRDefault="00C82180" w:rsidP="00C82180">
            <w:pPr>
              <w:widowControl w:val="0"/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C82180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«__</w:t>
            </w:r>
            <w:proofErr w:type="gramStart"/>
            <w:r w:rsidRPr="00C82180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_»_</w:t>
            </w:r>
            <w:proofErr w:type="gramEnd"/>
            <w:r w:rsidRPr="00C82180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_______2023г.</w:t>
            </w:r>
          </w:p>
        </w:tc>
        <w:tc>
          <w:tcPr>
            <w:tcW w:w="1666" w:type="dxa"/>
            <w:gridSpan w:val="2"/>
          </w:tcPr>
          <w:p w14:paraId="491682BC" w14:textId="77777777" w:rsidR="00C82180" w:rsidRPr="00C82180" w:rsidRDefault="00C82180" w:rsidP="00C82180">
            <w:pPr>
              <w:widowControl w:val="0"/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10A857B0" w14:textId="77777777" w:rsidR="00C82180" w:rsidRPr="00C82180" w:rsidRDefault="00C82180" w:rsidP="00C82180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538C08C" w14:textId="77777777" w:rsidR="00C82180" w:rsidRPr="00C82180" w:rsidRDefault="00C82180" w:rsidP="00C82180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D3F8AE3" w14:textId="77777777" w:rsidR="00C82180" w:rsidRPr="00C82180" w:rsidRDefault="00C82180" w:rsidP="00C82180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9BFD9A4" w14:textId="77777777" w:rsidR="00C82180" w:rsidRPr="00C82180" w:rsidRDefault="00C82180" w:rsidP="00C82180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00D44BE" w14:textId="77777777" w:rsidR="00C82180" w:rsidRPr="00C82180" w:rsidRDefault="00C82180" w:rsidP="00C82180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812F08A" w14:textId="77777777" w:rsidR="00C82180" w:rsidRPr="00C82180" w:rsidRDefault="00C82180" w:rsidP="00C82180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9A2847F" w14:textId="77777777" w:rsidR="00C82180" w:rsidRPr="00C82180" w:rsidRDefault="00C82180" w:rsidP="00C82180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AC1D5FA" w14:textId="77777777" w:rsidR="00C82180" w:rsidRPr="00C82180" w:rsidRDefault="00C82180" w:rsidP="00C82180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93AA97F" w14:textId="77777777" w:rsidR="00C82180" w:rsidRPr="00C82180" w:rsidRDefault="00C82180" w:rsidP="00C82180">
      <w:pPr>
        <w:widowControl w:val="0"/>
        <w:suppressAutoHyphens/>
        <w:spacing w:after="0" w:line="240" w:lineRule="auto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A85202A" w14:textId="77777777" w:rsidR="00C82180" w:rsidRPr="00C82180" w:rsidRDefault="00C82180" w:rsidP="00C82180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C82180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2023г.</w:t>
      </w:r>
    </w:p>
    <w:p w14:paraId="502FB97B" w14:textId="77777777" w:rsidR="00CB1624" w:rsidRDefault="00CB1624">
      <w:pPr>
        <w:spacing w:line="259" w:lineRule="auto"/>
        <w:jc w:val="left"/>
        <w:rPr>
          <w:rStyle w:val="a6"/>
          <w:b w:val="0"/>
          <w:bCs w:val="0"/>
          <w:smallCaps w:val="0"/>
          <w:color w:val="auto"/>
          <w:spacing w:val="0"/>
        </w:rPr>
      </w:pPr>
      <w:r>
        <w:rPr>
          <w:rStyle w:val="a6"/>
          <w:b w:val="0"/>
          <w:bCs w:val="0"/>
          <w:smallCaps w:val="0"/>
          <w:color w:val="auto"/>
          <w:spacing w:val="0"/>
        </w:rPr>
        <w:br w:type="page"/>
      </w:r>
    </w:p>
    <w:p w14:paraId="286746A7" w14:textId="18CC5DB8" w:rsidR="00BF4927" w:rsidRDefault="003E1D86" w:rsidP="003E1D86">
      <w:pPr>
        <w:pStyle w:val="a4"/>
        <w:rPr>
          <w:rStyle w:val="a6"/>
          <w:b/>
          <w:bCs/>
          <w:smallCaps w:val="0"/>
          <w:color w:val="auto"/>
          <w:spacing w:val="0"/>
          <w:lang w:val="en-US"/>
        </w:rPr>
      </w:pPr>
      <w:r>
        <w:rPr>
          <w:rStyle w:val="a6"/>
          <w:b/>
          <w:bCs/>
          <w:smallCaps w:val="0"/>
          <w:color w:val="auto"/>
          <w:spacing w:val="0"/>
        </w:rPr>
        <w:lastRenderedPageBreak/>
        <w:t>Результат работ</w:t>
      </w:r>
      <w:r>
        <w:rPr>
          <w:rStyle w:val="a6"/>
          <w:b/>
          <w:bCs/>
          <w:smallCaps w:val="0"/>
          <w:color w:val="auto"/>
          <w:spacing w:val="0"/>
        </w:rPr>
        <w:t>ы</w:t>
      </w:r>
      <w:r>
        <w:rPr>
          <w:rStyle w:val="a6"/>
          <w:b/>
          <w:bCs/>
          <w:smallCaps w:val="0"/>
          <w:color w:val="auto"/>
          <w:spacing w:val="0"/>
          <w:lang w:val="en-US"/>
        </w:rPr>
        <w:t>:</w:t>
      </w:r>
    </w:p>
    <w:p w14:paraId="7334286B" w14:textId="19C05D54" w:rsidR="003E1D86" w:rsidRDefault="003E1D86" w:rsidP="003E1D86">
      <w:pPr>
        <w:pStyle w:val="ab"/>
        <w:rPr>
          <w:rStyle w:val="a6"/>
          <w:b/>
          <w:bCs w:val="0"/>
          <w:smallCaps w:val="0"/>
          <w:color w:val="auto"/>
          <w:spacing w:val="0"/>
          <w:lang w:val="en-US"/>
        </w:rPr>
      </w:pPr>
      <w:r w:rsidRPr="003E1D86">
        <w:rPr>
          <w:rStyle w:val="a6"/>
          <w:b/>
          <w:bCs w:val="0"/>
          <w:smallCaps w:val="0"/>
          <w:color w:val="auto"/>
          <w:spacing w:val="0"/>
          <w:lang w:val="en-US"/>
        </w:rPr>
        <w:drawing>
          <wp:inline distT="0" distB="0" distL="0" distR="0" wp14:anchorId="7DF1604D" wp14:editId="42FDB2C7">
            <wp:extent cx="5748655" cy="2039287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1968" cy="204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FEB4" w14:textId="1B88F61D" w:rsidR="003E1D86" w:rsidRDefault="003E1D86" w:rsidP="003E1D86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>Рисунок – Импорт необходимых библиотек</w:t>
      </w:r>
    </w:p>
    <w:p w14:paraId="705686B5" w14:textId="080C8E7C" w:rsidR="003E1D86" w:rsidRDefault="003E1D86" w:rsidP="003E1D86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3E1D86">
        <w:rPr>
          <w:rStyle w:val="a6"/>
          <w:b/>
          <w:bCs w:val="0"/>
          <w:smallCaps w:val="0"/>
          <w:color w:val="auto"/>
          <w:spacing w:val="0"/>
        </w:rPr>
        <w:drawing>
          <wp:inline distT="0" distB="0" distL="0" distR="0" wp14:anchorId="3B610EF2" wp14:editId="15871F13">
            <wp:extent cx="5220429" cy="34675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E44A" w14:textId="3889E5F4" w:rsidR="003E1D86" w:rsidRPr="003E1D86" w:rsidRDefault="003E1D86" w:rsidP="003E1D86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 xml:space="preserve">Рисунок – </w:t>
      </w:r>
      <w:r>
        <w:rPr>
          <w:rStyle w:val="a6"/>
          <w:b/>
          <w:bCs w:val="0"/>
          <w:smallCaps w:val="0"/>
          <w:color w:val="auto"/>
          <w:spacing w:val="0"/>
        </w:rPr>
        <w:t>Функция отрисовки матрицы ошибок</w:t>
      </w:r>
    </w:p>
    <w:p w14:paraId="3A653B15" w14:textId="77777777" w:rsidR="003E1D86" w:rsidRDefault="003E1D86" w:rsidP="003E1D86">
      <w:pPr>
        <w:pStyle w:val="a7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lastRenderedPageBreak/>
        <w:t>Задание 1</w:t>
      </w:r>
    </w:p>
    <w:p w14:paraId="03C91B9D" w14:textId="281EC301" w:rsidR="003E1D86" w:rsidRDefault="0073629C" w:rsidP="003E1D86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73629C">
        <w:rPr>
          <w:rStyle w:val="a6"/>
          <w:b/>
          <w:bCs w:val="0"/>
          <w:smallCaps w:val="0"/>
          <w:color w:val="auto"/>
          <w:spacing w:val="0"/>
        </w:rPr>
        <w:drawing>
          <wp:inline distT="0" distB="0" distL="0" distR="0" wp14:anchorId="499B832B" wp14:editId="6E03F018">
            <wp:extent cx="5449060" cy="11622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C1A0" w14:textId="0C15DF39" w:rsidR="0073629C" w:rsidRDefault="0073629C" w:rsidP="003E1D86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>Рисунок 1 – Импортирование данных для классификации</w:t>
      </w:r>
    </w:p>
    <w:p w14:paraId="1BBA862A" w14:textId="38DF260E" w:rsidR="00025D41" w:rsidRDefault="00025D41" w:rsidP="00025D41">
      <w:pPr>
        <w:pStyle w:val="a7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 xml:space="preserve">Задание </w:t>
      </w:r>
      <w:r>
        <w:rPr>
          <w:rStyle w:val="a6"/>
          <w:b/>
          <w:bCs w:val="0"/>
          <w:smallCaps w:val="0"/>
          <w:color w:val="auto"/>
          <w:spacing w:val="0"/>
        </w:rPr>
        <w:t>2</w:t>
      </w:r>
    </w:p>
    <w:p w14:paraId="3E2139FD" w14:textId="069EEA48" w:rsidR="00025D41" w:rsidRDefault="00025D41" w:rsidP="003E1D86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025D41">
        <w:rPr>
          <w:rStyle w:val="a6"/>
          <w:b/>
          <w:bCs w:val="0"/>
          <w:smallCaps w:val="0"/>
          <w:color w:val="auto"/>
          <w:spacing w:val="0"/>
        </w:rPr>
        <w:drawing>
          <wp:inline distT="0" distB="0" distL="0" distR="0" wp14:anchorId="17A44DC3" wp14:editId="154802C5">
            <wp:extent cx="4867954" cy="3591426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6DCD" w14:textId="70F3A81A" w:rsidR="00025D41" w:rsidRDefault="00025D41" w:rsidP="003E1D86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>Рисунок 2.1 – Сбор классов в словарь и отрисовка гистограммы баланса классов</w:t>
      </w:r>
    </w:p>
    <w:p w14:paraId="4E84F298" w14:textId="601A6359" w:rsidR="00025D41" w:rsidRDefault="00025D41" w:rsidP="003E1D86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025D41">
        <w:rPr>
          <w:rStyle w:val="a6"/>
          <w:b/>
          <w:bCs w:val="0"/>
          <w:smallCaps w:val="0"/>
          <w:color w:val="auto"/>
          <w:spacing w:val="0"/>
        </w:rPr>
        <w:lastRenderedPageBreak/>
        <w:drawing>
          <wp:inline distT="0" distB="0" distL="0" distR="0" wp14:anchorId="43E13567" wp14:editId="31CA8BE8">
            <wp:extent cx="6001588" cy="45916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277C" w14:textId="0ED9584B" w:rsidR="00025D41" w:rsidRDefault="00025D41" w:rsidP="00025D41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>Рисунок 2.</w:t>
      </w:r>
      <w:r>
        <w:rPr>
          <w:rStyle w:val="a6"/>
          <w:b/>
          <w:bCs w:val="0"/>
          <w:smallCaps w:val="0"/>
          <w:color w:val="auto"/>
          <w:spacing w:val="0"/>
        </w:rPr>
        <w:t>2</w:t>
      </w:r>
      <w:r>
        <w:rPr>
          <w:rStyle w:val="a6"/>
          <w:b/>
          <w:bCs w:val="0"/>
          <w:smallCaps w:val="0"/>
          <w:color w:val="auto"/>
          <w:spacing w:val="0"/>
        </w:rPr>
        <w:t xml:space="preserve"> – </w:t>
      </w:r>
      <w:r>
        <w:rPr>
          <w:rStyle w:val="a6"/>
          <w:b/>
          <w:bCs w:val="0"/>
          <w:smallCaps w:val="0"/>
          <w:color w:val="auto"/>
          <w:spacing w:val="0"/>
        </w:rPr>
        <w:t>Выполнение кода</w:t>
      </w:r>
    </w:p>
    <w:p w14:paraId="431CFB9B" w14:textId="77777777" w:rsidR="00ED75E5" w:rsidRDefault="00ED75E5" w:rsidP="00025D41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</w:p>
    <w:p w14:paraId="72100033" w14:textId="5FA7963B" w:rsidR="00ED75E5" w:rsidRPr="00025D41" w:rsidRDefault="00ED75E5" w:rsidP="00ED75E5">
      <w:pPr>
        <w:pStyle w:val="a7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lastRenderedPageBreak/>
        <w:t xml:space="preserve">Задание </w:t>
      </w:r>
      <w:r>
        <w:rPr>
          <w:rStyle w:val="a6"/>
          <w:b/>
          <w:bCs w:val="0"/>
          <w:smallCaps w:val="0"/>
          <w:color w:val="auto"/>
          <w:spacing w:val="0"/>
        </w:rPr>
        <w:t>3</w:t>
      </w:r>
    </w:p>
    <w:p w14:paraId="6F623EB2" w14:textId="33D3C414" w:rsidR="00025D41" w:rsidRDefault="00ED75E5" w:rsidP="00ED75E5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ED75E5">
        <w:rPr>
          <w:rStyle w:val="a6"/>
          <w:b/>
          <w:bCs w:val="0"/>
          <w:smallCaps w:val="0"/>
          <w:color w:val="auto"/>
          <w:spacing w:val="0"/>
        </w:rPr>
        <w:drawing>
          <wp:inline distT="0" distB="0" distL="0" distR="0" wp14:anchorId="41C7A024" wp14:editId="21C23E11">
            <wp:extent cx="5982335" cy="2567227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2356" cy="257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0C0E" w14:textId="478073D6" w:rsidR="00ED75E5" w:rsidRDefault="00ED75E5" w:rsidP="00ED75E5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>Рисунок 3.1 – Разбиение выборки на тренировочную и тестовую</w:t>
      </w:r>
    </w:p>
    <w:p w14:paraId="6B0C264E" w14:textId="77777777" w:rsidR="00ED75E5" w:rsidRDefault="00ED75E5" w:rsidP="00ED75E5">
      <w:pPr>
        <w:pStyle w:val="af5"/>
        <w:rPr>
          <w:rStyle w:val="a6"/>
          <w:b w:val="0"/>
          <w:bCs w:val="0"/>
          <w:smallCaps w:val="0"/>
          <w:color w:val="auto"/>
          <w:spacing w:val="0"/>
        </w:rPr>
      </w:pPr>
      <w:proofErr w:type="gramStart"/>
      <w:r w:rsidRPr="00ED75E5">
        <w:rPr>
          <w:rStyle w:val="a6"/>
          <w:b w:val="0"/>
          <w:bCs w:val="0"/>
          <w:smallCaps w:val="0"/>
          <w:color w:val="auto"/>
          <w:spacing w:val="0"/>
        </w:rPr>
        <w:t>Из за</w:t>
      </w:r>
      <w:proofErr w:type="gramEnd"/>
      <w:r w:rsidRPr="00ED75E5">
        <w:rPr>
          <w:rStyle w:val="a6"/>
          <w:b w:val="0"/>
          <w:bCs w:val="0"/>
          <w:smallCaps w:val="0"/>
          <w:color w:val="auto"/>
          <w:spacing w:val="0"/>
        </w:rPr>
        <w:t xml:space="preserve"> огромного размера данных было принято решение уменьшить размер до 1000, соотношение данных 20% к 80% (20% - для тестирования)</w:t>
      </w:r>
    </w:p>
    <w:p w14:paraId="2D45962D" w14:textId="77777777" w:rsidR="00ED75E5" w:rsidRDefault="00ED75E5" w:rsidP="00ED75E5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ED75E5">
        <w:rPr>
          <w:rStyle w:val="a6"/>
          <w:b/>
          <w:bCs w:val="0"/>
          <w:smallCaps w:val="0"/>
          <w:color w:val="auto"/>
          <w:spacing w:val="0"/>
        </w:rPr>
        <w:drawing>
          <wp:inline distT="0" distB="0" distL="0" distR="0" wp14:anchorId="1B9DAE20" wp14:editId="36B62C72">
            <wp:extent cx="4729480" cy="385699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2813" cy="385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E64B8" w14:textId="77777777" w:rsidR="00ED75E5" w:rsidRDefault="00ED75E5" w:rsidP="00ED75E5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>Рисунок 3.2 – Сравнение предсказанных и исходных значений</w:t>
      </w:r>
    </w:p>
    <w:p w14:paraId="63E3CE7B" w14:textId="3BF2F16F" w:rsidR="00ED75E5" w:rsidRDefault="00ED75E5" w:rsidP="00ED75E5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ED75E5">
        <w:rPr>
          <w:rStyle w:val="a6"/>
          <w:b/>
          <w:bCs w:val="0"/>
          <w:smallCaps w:val="0"/>
          <w:color w:val="auto"/>
          <w:spacing w:val="0"/>
        </w:rPr>
        <w:lastRenderedPageBreak/>
        <w:drawing>
          <wp:inline distT="0" distB="0" distL="0" distR="0" wp14:anchorId="7224F8E7" wp14:editId="0F6D9DFF">
            <wp:extent cx="4572638" cy="216247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BCC0" w14:textId="6BF893AD" w:rsidR="00ED75E5" w:rsidRPr="00ED75E5" w:rsidRDefault="00ED75E5" w:rsidP="00ED75E5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>Рисунок 3.3 – Размеры данных</w:t>
      </w:r>
    </w:p>
    <w:p w14:paraId="3933EF20" w14:textId="68FE539C" w:rsidR="00ED75E5" w:rsidRDefault="00ED75E5" w:rsidP="00ED75E5">
      <w:pPr>
        <w:pStyle w:val="a7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 xml:space="preserve">Задание </w:t>
      </w:r>
      <w:r>
        <w:rPr>
          <w:rStyle w:val="a6"/>
          <w:b/>
          <w:bCs w:val="0"/>
          <w:smallCaps w:val="0"/>
          <w:color w:val="auto"/>
          <w:spacing w:val="0"/>
        </w:rPr>
        <w:t>4</w:t>
      </w:r>
    </w:p>
    <w:p w14:paraId="7FDA827A" w14:textId="3A4636FA" w:rsidR="00ED75E5" w:rsidRDefault="00ED75E5" w:rsidP="00ED75E5">
      <w:pPr>
        <w:pStyle w:val="ab"/>
        <w:rPr>
          <w:rStyle w:val="a6"/>
          <w:b/>
          <w:bCs w:val="0"/>
          <w:smallCaps w:val="0"/>
          <w:color w:val="auto"/>
          <w:spacing w:val="0"/>
          <w:lang w:val="en-US"/>
        </w:rPr>
      </w:pPr>
      <w:r w:rsidRPr="00ED75E5">
        <w:rPr>
          <w:rStyle w:val="a6"/>
          <w:b/>
          <w:bCs w:val="0"/>
          <w:smallCaps w:val="0"/>
          <w:color w:val="auto"/>
          <w:spacing w:val="0"/>
          <w:lang w:val="en-US"/>
        </w:rPr>
        <w:drawing>
          <wp:inline distT="0" distB="0" distL="0" distR="0" wp14:anchorId="08003697" wp14:editId="2948E150">
            <wp:extent cx="4566957" cy="4308236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7886" cy="431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FAA6" w14:textId="6A2DD8BE" w:rsidR="00ED75E5" w:rsidRDefault="00ED75E5" w:rsidP="00ED75E5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>Рисунок 4.1 – Матрица ошибок для Логической регрессии</w:t>
      </w:r>
    </w:p>
    <w:p w14:paraId="221FFA0C" w14:textId="68570BA4" w:rsidR="00ED75E5" w:rsidRDefault="00ED75E5" w:rsidP="00ED75E5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ED75E5">
        <w:rPr>
          <w:rStyle w:val="a6"/>
          <w:b/>
          <w:bCs w:val="0"/>
          <w:smallCaps w:val="0"/>
          <w:color w:val="auto"/>
          <w:spacing w:val="0"/>
        </w:rPr>
        <w:lastRenderedPageBreak/>
        <w:drawing>
          <wp:inline distT="0" distB="0" distL="0" distR="0" wp14:anchorId="1EDC6F36" wp14:editId="3B1D2667">
            <wp:extent cx="6120130" cy="22910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84B1" w14:textId="3D729186" w:rsidR="00ED75E5" w:rsidRDefault="00ED75E5" w:rsidP="00ED75E5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 xml:space="preserve">Рисунок 4.2 – Расчет </w:t>
      </w:r>
      <w:r>
        <w:rPr>
          <w:rStyle w:val="a6"/>
          <w:b/>
          <w:bCs w:val="0"/>
          <w:smallCaps w:val="0"/>
          <w:color w:val="auto"/>
          <w:spacing w:val="0"/>
          <w:lang w:val="en-US"/>
        </w:rPr>
        <w:t>SVM</w:t>
      </w:r>
      <w:r w:rsidRPr="00ED75E5">
        <w:rPr>
          <w:rStyle w:val="a6"/>
          <w:b/>
          <w:bCs w:val="0"/>
          <w:smallCaps w:val="0"/>
          <w:color w:val="auto"/>
          <w:spacing w:val="0"/>
        </w:rPr>
        <w:t xml:space="preserve"> </w:t>
      </w:r>
      <w:r>
        <w:rPr>
          <w:rStyle w:val="a6"/>
          <w:b/>
          <w:bCs w:val="0"/>
          <w:smallCaps w:val="0"/>
          <w:color w:val="auto"/>
          <w:spacing w:val="0"/>
        </w:rPr>
        <w:t>и отрисовка матрицы ошибок</w:t>
      </w:r>
    </w:p>
    <w:p w14:paraId="6F45A46F" w14:textId="2BDB3EAC" w:rsidR="00ED75E5" w:rsidRDefault="00ED75E5" w:rsidP="00ED75E5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ED75E5">
        <w:rPr>
          <w:rStyle w:val="a6"/>
          <w:b/>
          <w:bCs w:val="0"/>
          <w:smallCaps w:val="0"/>
          <w:color w:val="auto"/>
          <w:spacing w:val="0"/>
        </w:rPr>
        <w:drawing>
          <wp:inline distT="0" distB="0" distL="0" distR="0" wp14:anchorId="3D24F61D" wp14:editId="3EB2C6E0">
            <wp:extent cx="4906639" cy="4495800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0949" cy="450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6DE5" w14:textId="232355D3" w:rsidR="00ED75E5" w:rsidRPr="00ED75E5" w:rsidRDefault="00ED75E5" w:rsidP="00ED75E5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>Рисунок 4.</w:t>
      </w:r>
      <w:r>
        <w:rPr>
          <w:rStyle w:val="a6"/>
          <w:b/>
          <w:bCs w:val="0"/>
          <w:smallCaps w:val="0"/>
          <w:color w:val="auto"/>
          <w:spacing w:val="0"/>
        </w:rPr>
        <w:t>3</w:t>
      </w:r>
      <w:r>
        <w:rPr>
          <w:rStyle w:val="a6"/>
          <w:b/>
          <w:bCs w:val="0"/>
          <w:smallCaps w:val="0"/>
          <w:color w:val="auto"/>
          <w:spacing w:val="0"/>
        </w:rPr>
        <w:t xml:space="preserve"> – Матрица ошибок для </w:t>
      </w:r>
      <w:r>
        <w:rPr>
          <w:rStyle w:val="a6"/>
          <w:b/>
          <w:bCs w:val="0"/>
          <w:smallCaps w:val="0"/>
          <w:color w:val="auto"/>
          <w:spacing w:val="0"/>
          <w:lang w:val="en-US"/>
        </w:rPr>
        <w:t>SVM</w:t>
      </w:r>
    </w:p>
    <w:p w14:paraId="7AB36720" w14:textId="04CADA6C" w:rsidR="00ED75E5" w:rsidRDefault="00ED75E5" w:rsidP="00ED75E5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ED75E5">
        <w:rPr>
          <w:rStyle w:val="a6"/>
          <w:b/>
          <w:bCs w:val="0"/>
          <w:smallCaps w:val="0"/>
          <w:color w:val="auto"/>
          <w:spacing w:val="0"/>
        </w:rPr>
        <w:lastRenderedPageBreak/>
        <w:drawing>
          <wp:inline distT="0" distB="0" distL="0" distR="0" wp14:anchorId="513CB26D" wp14:editId="2095E521">
            <wp:extent cx="4610743" cy="330563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BFFA" w14:textId="3B353A3C" w:rsidR="00ED75E5" w:rsidRDefault="00ED75E5" w:rsidP="00ED75E5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>Рисунок 4.</w:t>
      </w:r>
      <w:r w:rsidRPr="00ED75E5">
        <w:rPr>
          <w:rStyle w:val="a6"/>
          <w:b/>
          <w:bCs w:val="0"/>
          <w:smallCaps w:val="0"/>
          <w:color w:val="auto"/>
          <w:spacing w:val="0"/>
        </w:rPr>
        <w:t>4</w:t>
      </w:r>
      <w:r>
        <w:rPr>
          <w:rStyle w:val="a6"/>
          <w:b/>
          <w:bCs w:val="0"/>
          <w:smallCaps w:val="0"/>
          <w:color w:val="auto"/>
          <w:spacing w:val="0"/>
        </w:rPr>
        <w:t xml:space="preserve"> – Расчет </w:t>
      </w:r>
      <w:r>
        <w:rPr>
          <w:rStyle w:val="a6"/>
          <w:b/>
          <w:bCs w:val="0"/>
          <w:smallCaps w:val="0"/>
          <w:color w:val="auto"/>
          <w:spacing w:val="0"/>
          <w:lang w:val="en-US"/>
        </w:rPr>
        <w:t>KNN</w:t>
      </w:r>
      <w:r w:rsidRPr="00ED75E5">
        <w:rPr>
          <w:rStyle w:val="a6"/>
          <w:b/>
          <w:bCs w:val="0"/>
          <w:smallCaps w:val="0"/>
          <w:color w:val="auto"/>
          <w:spacing w:val="0"/>
        </w:rPr>
        <w:t xml:space="preserve"> </w:t>
      </w:r>
      <w:r>
        <w:rPr>
          <w:rStyle w:val="a6"/>
          <w:b/>
          <w:bCs w:val="0"/>
          <w:smallCaps w:val="0"/>
          <w:color w:val="auto"/>
          <w:spacing w:val="0"/>
        </w:rPr>
        <w:t>и отрисовка матрицы ошибок</w:t>
      </w:r>
    </w:p>
    <w:p w14:paraId="0407E0B9" w14:textId="3036AEB0" w:rsidR="00ED75E5" w:rsidRDefault="00ED75E5" w:rsidP="00ED75E5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ED75E5">
        <w:rPr>
          <w:rStyle w:val="a6"/>
          <w:b/>
          <w:bCs w:val="0"/>
          <w:smallCaps w:val="0"/>
          <w:color w:val="auto"/>
          <w:spacing w:val="0"/>
        </w:rPr>
        <w:drawing>
          <wp:inline distT="0" distB="0" distL="0" distR="0" wp14:anchorId="47A829BC" wp14:editId="216744E1">
            <wp:extent cx="4758055" cy="4415443"/>
            <wp:effectExtent l="0" t="0" r="444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1624" cy="441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F5EC" w14:textId="2BE5D0EA" w:rsidR="00ED75E5" w:rsidRDefault="00ED75E5" w:rsidP="00ED75E5">
      <w:pPr>
        <w:pStyle w:val="ab"/>
        <w:rPr>
          <w:rStyle w:val="a6"/>
          <w:b/>
          <w:bCs w:val="0"/>
          <w:smallCaps w:val="0"/>
          <w:color w:val="auto"/>
          <w:spacing w:val="0"/>
          <w:lang w:val="en-US"/>
        </w:rPr>
      </w:pPr>
      <w:r>
        <w:rPr>
          <w:rStyle w:val="a6"/>
          <w:b/>
          <w:bCs w:val="0"/>
          <w:smallCaps w:val="0"/>
          <w:color w:val="auto"/>
          <w:spacing w:val="0"/>
        </w:rPr>
        <w:t>Рисунок 4.</w:t>
      </w:r>
      <w:r w:rsidR="003E4595">
        <w:rPr>
          <w:rStyle w:val="a6"/>
          <w:b/>
          <w:bCs w:val="0"/>
          <w:smallCaps w:val="0"/>
          <w:color w:val="auto"/>
          <w:spacing w:val="0"/>
          <w:lang w:val="en-US"/>
        </w:rPr>
        <w:t>5</w:t>
      </w:r>
      <w:r>
        <w:rPr>
          <w:rStyle w:val="a6"/>
          <w:b/>
          <w:bCs w:val="0"/>
          <w:smallCaps w:val="0"/>
          <w:color w:val="auto"/>
          <w:spacing w:val="0"/>
        </w:rPr>
        <w:t xml:space="preserve"> – Матрица ошибок для </w:t>
      </w:r>
      <w:r w:rsidR="003E4595">
        <w:rPr>
          <w:rStyle w:val="a6"/>
          <w:b/>
          <w:bCs w:val="0"/>
          <w:smallCaps w:val="0"/>
          <w:color w:val="auto"/>
          <w:spacing w:val="0"/>
          <w:lang w:val="en-US"/>
        </w:rPr>
        <w:t>KNN</w:t>
      </w:r>
    </w:p>
    <w:p w14:paraId="0B4C7621" w14:textId="46DC8B6E" w:rsidR="003E4595" w:rsidRPr="003E4595" w:rsidRDefault="003E4595" w:rsidP="003E4595">
      <w:pPr>
        <w:pStyle w:val="a7"/>
        <w:rPr>
          <w:rStyle w:val="a6"/>
          <w:b/>
          <w:bCs w:val="0"/>
          <w:smallCaps w:val="0"/>
          <w:color w:val="auto"/>
          <w:spacing w:val="0"/>
          <w:lang w:val="en-US"/>
        </w:rPr>
      </w:pPr>
      <w:r>
        <w:rPr>
          <w:rStyle w:val="a6"/>
          <w:b/>
          <w:bCs w:val="0"/>
          <w:smallCaps w:val="0"/>
          <w:color w:val="auto"/>
          <w:spacing w:val="0"/>
        </w:rPr>
        <w:lastRenderedPageBreak/>
        <w:t xml:space="preserve">Задание </w:t>
      </w:r>
      <w:r>
        <w:rPr>
          <w:rStyle w:val="a6"/>
          <w:b/>
          <w:bCs w:val="0"/>
          <w:smallCaps w:val="0"/>
          <w:color w:val="auto"/>
          <w:spacing w:val="0"/>
          <w:lang w:val="en-US"/>
        </w:rPr>
        <w:t>5</w:t>
      </w:r>
    </w:p>
    <w:p w14:paraId="3CD864C3" w14:textId="2A8C6F4F" w:rsidR="00ED75E5" w:rsidRDefault="003E4595" w:rsidP="00ED75E5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3E4595">
        <w:rPr>
          <w:rStyle w:val="a6"/>
          <w:b/>
          <w:bCs w:val="0"/>
          <w:smallCaps w:val="0"/>
          <w:color w:val="auto"/>
          <w:spacing w:val="0"/>
        </w:rPr>
        <w:drawing>
          <wp:inline distT="0" distB="0" distL="0" distR="0" wp14:anchorId="1C4DC768" wp14:editId="47E660BA">
            <wp:extent cx="5805805" cy="849968"/>
            <wp:effectExtent l="0" t="0" r="444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5105" cy="8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EA9C" w14:textId="0871A73E" w:rsidR="003E4595" w:rsidRDefault="003E4595" w:rsidP="003E4595">
      <w:pPr>
        <w:pStyle w:val="ab"/>
        <w:rPr>
          <w:rStyle w:val="a6"/>
          <w:b/>
          <w:bCs w:val="0"/>
          <w:smallCaps w:val="0"/>
          <w:color w:val="auto"/>
          <w:spacing w:val="0"/>
          <w:lang w:val="en-US"/>
        </w:rPr>
      </w:pPr>
      <w:r>
        <w:rPr>
          <w:rStyle w:val="a6"/>
          <w:b/>
          <w:bCs w:val="0"/>
          <w:smallCaps w:val="0"/>
          <w:color w:val="auto"/>
          <w:spacing w:val="0"/>
        </w:rPr>
        <w:t xml:space="preserve">Рисунок </w:t>
      </w:r>
      <w:r w:rsidRPr="003E4595">
        <w:rPr>
          <w:rStyle w:val="a6"/>
          <w:b/>
          <w:bCs w:val="0"/>
          <w:smallCaps w:val="0"/>
          <w:color w:val="auto"/>
          <w:spacing w:val="0"/>
        </w:rPr>
        <w:t>5.1</w:t>
      </w:r>
      <w:r>
        <w:rPr>
          <w:rStyle w:val="a6"/>
          <w:b/>
          <w:bCs w:val="0"/>
          <w:smallCaps w:val="0"/>
          <w:color w:val="auto"/>
          <w:spacing w:val="0"/>
        </w:rPr>
        <w:t xml:space="preserve"> – </w:t>
      </w:r>
      <w:r>
        <w:rPr>
          <w:rStyle w:val="a6"/>
          <w:b/>
          <w:bCs w:val="0"/>
          <w:smallCaps w:val="0"/>
          <w:color w:val="auto"/>
          <w:spacing w:val="0"/>
        </w:rPr>
        <w:t xml:space="preserve">Сравнение результатов классификации используя </w:t>
      </w:r>
      <w:r>
        <w:rPr>
          <w:rStyle w:val="a6"/>
          <w:b/>
          <w:bCs w:val="0"/>
          <w:smallCaps w:val="0"/>
          <w:color w:val="auto"/>
          <w:spacing w:val="0"/>
          <w:lang w:val="en-US"/>
        </w:rPr>
        <w:t>classification</w:t>
      </w:r>
      <w:r w:rsidRPr="003E4595">
        <w:rPr>
          <w:rStyle w:val="a6"/>
          <w:b/>
          <w:bCs w:val="0"/>
          <w:smallCaps w:val="0"/>
          <w:color w:val="auto"/>
          <w:spacing w:val="0"/>
        </w:rPr>
        <w:t>_</w:t>
      </w:r>
      <w:r>
        <w:rPr>
          <w:rStyle w:val="a6"/>
          <w:b/>
          <w:bCs w:val="0"/>
          <w:smallCaps w:val="0"/>
          <w:color w:val="auto"/>
          <w:spacing w:val="0"/>
          <w:lang w:val="en-US"/>
        </w:rPr>
        <w:t>report</w:t>
      </w:r>
    </w:p>
    <w:p w14:paraId="0B299A51" w14:textId="72719595" w:rsidR="003E4595" w:rsidRDefault="003E4595" w:rsidP="003E4595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3E4595">
        <w:rPr>
          <w:rStyle w:val="a6"/>
          <w:b/>
          <w:bCs w:val="0"/>
          <w:smallCaps w:val="0"/>
          <w:color w:val="auto"/>
          <w:spacing w:val="0"/>
        </w:rPr>
        <w:drawing>
          <wp:inline distT="0" distB="0" distL="0" distR="0" wp14:anchorId="33B61D0D" wp14:editId="552A1C09">
            <wp:extent cx="3743217" cy="2721630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1427" cy="272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5C02" w14:textId="223FAEB5" w:rsidR="003E4595" w:rsidRDefault="003E4595" w:rsidP="003E4595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 xml:space="preserve">Рисунок </w:t>
      </w:r>
      <w:r w:rsidRPr="003E4595">
        <w:rPr>
          <w:rStyle w:val="a6"/>
          <w:b/>
          <w:bCs w:val="0"/>
          <w:smallCaps w:val="0"/>
          <w:color w:val="auto"/>
          <w:spacing w:val="0"/>
        </w:rPr>
        <w:t>5.</w:t>
      </w:r>
      <w:r w:rsidRPr="003E4595">
        <w:rPr>
          <w:rStyle w:val="a6"/>
          <w:b/>
          <w:bCs w:val="0"/>
          <w:smallCaps w:val="0"/>
          <w:color w:val="auto"/>
          <w:spacing w:val="0"/>
        </w:rPr>
        <w:t>2</w:t>
      </w:r>
      <w:r>
        <w:rPr>
          <w:rStyle w:val="a6"/>
          <w:b/>
          <w:bCs w:val="0"/>
          <w:smallCaps w:val="0"/>
          <w:color w:val="auto"/>
          <w:spacing w:val="0"/>
        </w:rPr>
        <w:t xml:space="preserve"> – </w:t>
      </w:r>
      <w:r>
        <w:rPr>
          <w:rStyle w:val="a6"/>
          <w:b/>
          <w:bCs w:val="0"/>
          <w:smallCaps w:val="0"/>
          <w:color w:val="auto"/>
          <w:spacing w:val="0"/>
        </w:rPr>
        <w:t>Результат выполнения</w:t>
      </w:r>
    </w:p>
    <w:p w14:paraId="01D7FE3F" w14:textId="53B90C6E" w:rsidR="003E4595" w:rsidRDefault="003E4595" w:rsidP="003E4595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3E4595">
        <w:rPr>
          <w:rStyle w:val="a6"/>
          <w:b/>
          <w:bCs w:val="0"/>
          <w:smallCaps w:val="0"/>
          <w:color w:val="auto"/>
          <w:spacing w:val="0"/>
        </w:rPr>
        <w:drawing>
          <wp:inline distT="0" distB="0" distL="0" distR="0" wp14:anchorId="044D4363" wp14:editId="2ABAF0EF">
            <wp:extent cx="3962400" cy="295915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66507" cy="296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7114" w14:textId="6356A90A" w:rsidR="003E4595" w:rsidRDefault="003E4595" w:rsidP="003E4595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 xml:space="preserve">Рисунок </w:t>
      </w:r>
      <w:r w:rsidRPr="003E4595">
        <w:rPr>
          <w:rStyle w:val="a6"/>
          <w:b/>
          <w:bCs w:val="0"/>
          <w:smallCaps w:val="0"/>
          <w:color w:val="auto"/>
          <w:spacing w:val="0"/>
        </w:rPr>
        <w:t>5.</w:t>
      </w:r>
      <w:r>
        <w:rPr>
          <w:rStyle w:val="a6"/>
          <w:b/>
          <w:bCs w:val="0"/>
          <w:smallCaps w:val="0"/>
          <w:color w:val="auto"/>
          <w:spacing w:val="0"/>
        </w:rPr>
        <w:t>3</w:t>
      </w:r>
      <w:r>
        <w:rPr>
          <w:rStyle w:val="a6"/>
          <w:b/>
          <w:bCs w:val="0"/>
          <w:smallCaps w:val="0"/>
          <w:color w:val="auto"/>
          <w:spacing w:val="0"/>
        </w:rPr>
        <w:t xml:space="preserve"> – Результат выполнения</w:t>
      </w:r>
    </w:p>
    <w:p w14:paraId="7D1EC308" w14:textId="77777777" w:rsidR="003E4595" w:rsidRDefault="003E4595" w:rsidP="003E4595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</w:p>
    <w:p w14:paraId="24FB8B09" w14:textId="2E4B56EA" w:rsidR="003E4595" w:rsidRDefault="003E4595" w:rsidP="003E4595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3E4595">
        <w:rPr>
          <w:rStyle w:val="a6"/>
          <w:b/>
          <w:bCs w:val="0"/>
          <w:smallCaps w:val="0"/>
          <w:color w:val="auto"/>
          <w:spacing w:val="0"/>
        </w:rPr>
        <w:drawing>
          <wp:inline distT="0" distB="0" distL="0" distR="0" wp14:anchorId="7B2C775B" wp14:editId="7A587347">
            <wp:extent cx="3924300" cy="293484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27186" cy="293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8BC79" w14:textId="498F789B" w:rsidR="00ED75E5" w:rsidRPr="00ED75E5" w:rsidRDefault="003E4595" w:rsidP="00ED75E5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 xml:space="preserve">Рисунок </w:t>
      </w:r>
      <w:r w:rsidRPr="003E4595">
        <w:rPr>
          <w:rStyle w:val="a6"/>
          <w:b/>
          <w:bCs w:val="0"/>
          <w:smallCaps w:val="0"/>
          <w:color w:val="auto"/>
          <w:spacing w:val="0"/>
        </w:rPr>
        <w:t>5.</w:t>
      </w:r>
      <w:r>
        <w:rPr>
          <w:rStyle w:val="a6"/>
          <w:b/>
          <w:bCs w:val="0"/>
          <w:smallCaps w:val="0"/>
          <w:color w:val="auto"/>
          <w:spacing w:val="0"/>
        </w:rPr>
        <w:t>4</w:t>
      </w:r>
      <w:r>
        <w:rPr>
          <w:rStyle w:val="a6"/>
          <w:b/>
          <w:bCs w:val="0"/>
          <w:smallCaps w:val="0"/>
          <w:color w:val="auto"/>
          <w:spacing w:val="0"/>
        </w:rPr>
        <w:t xml:space="preserve"> – Результат выполнения</w:t>
      </w:r>
    </w:p>
    <w:sectPr w:rsidR="00ED75E5" w:rsidRPr="00ED75E5" w:rsidSect="00B33872">
      <w:footerReference w:type="default" r:id="rId26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DC632" w14:textId="77777777" w:rsidR="00FE595B" w:rsidRDefault="00FE595B" w:rsidP="00B33872">
      <w:pPr>
        <w:spacing w:after="0" w:line="240" w:lineRule="auto"/>
      </w:pPr>
      <w:r>
        <w:separator/>
      </w:r>
    </w:p>
  </w:endnote>
  <w:endnote w:type="continuationSeparator" w:id="0">
    <w:p w14:paraId="3B34DF50" w14:textId="77777777" w:rsidR="00FE595B" w:rsidRDefault="00FE595B" w:rsidP="00B33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2143563"/>
      <w:docPartObj>
        <w:docPartGallery w:val="Page Numbers (Bottom of Page)"/>
        <w:docPartUnique/>
      </w:docPartObj>
    </w:sdtPr>
    <w:sdtEndPr/>
    <w:sdtContent>
      <w:p w14:paraId="1EDF2113" w14:textId="77777777" w:rsidR="00B33872" w:rsidRDefault="00B33872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049CDB" w14:textId="77777777" w:rsidR="00B33872" w:rsidRDefault="00B33872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089EE" w14:textId="77777777" w:rsidR="00FE595B" w:rsidRDefault="00FE595B" w:rsidP="00B33872">
      <w:pPr>
        <w:spacing w:after="0" w:line="240" w:lineRule="auto"/>
      </w:pPr>
      <w:r>
        <w:separator/>
      </w:r>
    </w:p>
  </w:footnote>
  <w:footnote w:type="continuationSeparator" w:id="0">
    <w:p w14:paraId="38D7125D" w14:textId="77777777" w:rsidR="00FE595B" w:rsidRDefault="00FE595B" w:rsidP="00B33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01778"/>
    <w:multiLevelType w:val="hybridMultilevel"/>
    <w:tmpl w:val="27F09EDA"/>
    <w:lvl w:ilvl="0" w:tplc="5FF0E05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5217DF2"/>
    <w:multiLevelType w:val="hybridMultilevel"/>
    <w:tmpl w:val="F3FCC3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45569"/>
    <w:multiLevelType w:val="hybridMultilevel"/>
    <w:tmpl w:val="B56698C8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73793F24"/>
    <w:multiLevelType w:val="hybridMultilevel"/>
    <w:tmpl w:val="86F03A88"/>
    <w:lvl w:ilvl="0" w:tplc="C73A98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4D584B"/>
    <w:multiLevelType w:val="hybridMultilevel"/>
    <w:tmpl w:val="DB68ACB0"/>
    <w:lvl w:ilvl="0" w:tplc="8F682940">
      <w:start w:val="1"/>
      <w:numFmt w:val="decimal"/>
      <w:pStyle w:val="a"/>
      <w:lvlText w:val="%1."/>
      <w:lvlJc w:val="left"/>
      <w:pPr>
        <w:ind w:left="1429" w:hanging="360"/>
      </w:pPr>
      <w:rPr>
        <w:rFonts w:ascii="Times New Roman" w:hAnsi="Times New Roman" w:hint="default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E3"/>
    <w:rsid w:val="00025D41"/>
    <w:rsid w:val="000C187B"/>
    <w:rsid w:val="00173D65"/>
    <w:rsid w:val="001A0AE3"/>
    <w:rsid w:val="00207E77"/>
    <w:rsid w:val="003E1D86"/>
    <w:rsid w:val="003E4595"/>
    <w:rsid w:val="003E4958"/>
    <w:rsid w:val="0040703A"/>
    <w:rsid w:val="004C65DE"/>
    <w:rsid w:val="004F2F25"/>
    <w:rsid w:val="0059448B"/>
    <w:rsid w:val="005F5872"/>
    <w:rsid w:val="005F7AF8"/>
    <w:rsid w:val="0073629C"/>
    <w:rsid w:val="007368DA"/>
    <w:rsid w:val="007C3426"/>
    <w:rsid w:val="008C1B09"/>
    <w:rsid w:val="00903CD7"/>
    <w:rsid w:val="00AB5FCB"/>
    <w:rsid w:val="00B053C2"/>
    <w:rsid w:val="00B33872"/>
    <w:rsid w:val="00BF4927"/>
    <w:rsid w:val="00C55C1A"/>
    <w:rsid w:val="00C82180"/>
    <w:rsid w:val="00CB1624"/>
    <w:rsid w:val="00CF4D29"/>
    <w:rsid w:val="00D22FB4"/>
    <w:rsid w:val="00DE2472"/>
    <w:rsid w:val="00E05BDF"/>
    <w:rsid w:val="00E83959"/>
    <w:rsid w:val="00E90A6C"/>
    <w:rsid w:val="00ED49AB"/>
    <w:rsid w:val="00ED75E5"/>
    <w:rsid w:val="00EF49D4"/>
    <w:rsid w:val="00FE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D60D9C"/>
  <w15:chartTrackingRefBased/>
  <w15:docId w15:val="{6C83DB61-6CE0-4315-B33C-C8887CB8D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5F5872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rsid w:val="00EF49D4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rsid w:val="00903C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 первого уровня"/>
    <w:basedOn w:val="1"/>
    <w:link w:val="a5"/>
    <w:autoRedefine/>
    <w:qFormat/>
    <w:rsid w:val="00BF4927"/>
    <w:pPr>
      <w:keepLines w:val="0"/>
      <w:pageBreakBefore/>
      <w:widowControl w:val="0"/>
      <w:autoSpaceDE w:val="0"/>
      <w:autoSpaceDN w:val="0"/>
      <w:spacing w:before="0" w:after="567"/>
      <w:ind w:left="709"/>
    </w:pPr>
    <w:rPr>
      <w:rFonts w:eastAsia="Times New Roman" w:cs="Times New Roman"/>
      <w:b/>
      <w:bCs/>
      <w:caps/>
      <w:sz w:val="36"/>
      <w:szCs w:val="36"/>
    </w:rPr>
  </w:style>
  <w:style w:type="character" w:customStyle="1" w:styleId="a5">
    <w:name w:val="Заголовок первого уровня Знак"/>
    <w:basedOn w:val="10"/>
    <w:link w:val="a4"/>
    <w:rsid w:val="00BF4927"/>
    <w:rPr>
      <w:rFonts w:ascii="Times New Roman" w:eastAsia="Times New Roman" w:hAnsi="Times New Roman" w:cs="Times New Roman"/>
      <w:b/>
      <w:bCs/>
      <w:caps/>
      <w:sz w:val="36"/>
      <w:szCs w:val="36"/>
    </w:rPr>
  </w:style>
  <w:style w:type="character" w:customStyle="1" w:styleId="10">
    <w:name w:val="Заголовок 1 Знак"/>
    <w:basedOn w:val="a1"/>
    <w:link w:val="1"/>
    <w:uiPriority w:val="9"/>
    <w:rsid w:val="00EF49D4"/>
    <w:rPr>
      <w:rFonts w:ascii="Times New Roman" w:eastAsiaTheme="majorEastAsia" w:hAnsi="Times New Roman" w:cstheme="majorBidi"/>
      <w:sz w:val="32"/>
      <w:szCs w:val="32"/>
    </w:rPr>
  </w:style>
  <w:style w:type="character" w:styleId="a6">
    <w:name w:val="Intense Reference"/>
    <w:basedOn w:val="a1"/>
    <w:uiPriority w:val="32"/>
    <w:rsid w:val="00903CD7"/>
    <w:rPr>
      <w:b/>
      <w:bCs/>
      <w:smallCaps/>
      <w:color w:val="4472C4" w:themeColor="accent1"/>
      <w:spacing w:val="5"/>
    </w:rPr>
  </w:style>
  <w:style w:type="paragraph" w:customStyle="1" w:styleId="a7">
    <w:name w:val="Заголовок второго уровня"/>
    <w:basedOn w:val="2"/>
    <w:link w:val="a8"/>
    <w:qFormat/>
    <w:rsid w:val="005F5872"/>
    <w:pPr>
      <w:keepLines w:val="0"/>
      <w:spacing w:before="851" w:after="567"/>
      <w:ind w:left="709"/>
    </w:pPr>
    <w:rPr>
      <w:rFonts w:ascii="Times New Roman" w:hAnsi="Times New Roman"/>
      <w:b/>
      <w:color w:val="auto"/>
      <w:sz w:val="32"/>
    </w:rPr>
  </w:style>
  <w:style w:type="paragraph" w:customStyle="1" w:styleId="a9">
    <w:name w:val="Заголовок третьего уровня"/>
    <w:basedOn w:val="a7"/>
    <w:link w:val="aa"/>
    <w:qFormat/>
    <w:rsid w:val="00903CD7"/>
    <w:pPr>
      <w:outlineLvl w:val="2"/>
    </w:pPr>
    <w:rPr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903C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8">
    <w:name w:val="Заголовок второго уровня Знак"/>
    <w:basedOn w:val="20"/>
    <w:link w:val="a7"/>
    <w:rsid w:val="005F5872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customStyle="1" w:styleId="ab">
    <w:name w:val="Рисунок"/>
    <w:link w:val="ac"/>
    <w:qFormat/>
    <w:rsid w:val="005F5872"/>
    <w:pPr>
      <w:spacing w:after="340" w:line="240" w:lineRule="auto"/>
      <w:jc w:val="center"/>
    </w:pPr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aa">
    <w:name w:val="Заголовок третьего уровня Знак"/>
    <w:basedOn w:val="a8"/>
    <w:link w:val="a9"/>
    <w:rsid w:val="00903CD7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customStyle="1" w:styleId="ad">
    <w:name w:val="Таблица надпись"/>
    <w:link w:val="ae"/>
    <w:qFormat/>
    <w:rsid w:val="00C55C1A"/>
    <w:pPr>
      <w:spacing w:before="340" w:after="0" w:line="240" w:lineRule="auto"/>
    </w:pPr>
    <w:rPr>
      <w:rFonts w:ascii="Times New Roman" w:eastAsiaTheme="majorEastAsia" w:hAnsi="Times New Roman" w:cstheme="majorBidi"/>
      <w:i/>
      <w:sz w:val="24"/>
      <w:szCs w:val="26"/>
    </w:rPr>
  </w:style>
  <w:style w:type="character" w:customStyle="1" w:styleId="ac">
    <w:name w:val="Рисунок Знак"/>
    <w:basedOn w:val="a1"/>
    <w:link w:val="ab"/>
    <w:rsid w:val="005F5872"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af">
    <w:name w:val="Таблица текст"/>
    <w:link w:val="af0"/>
    <w:qFormat/>
    <w:rsid w:val="00C55C1A"/>
    <w:pPr>
      <w:spacing w:after="0" w:line="240" w:lineRule="auto"/>
      <w:jc w:val="center"/>
    </w:pPr>
    <w:rPr>
      <w:rFonts w:ascii="Times New Roman" w:eastAsiaTheme="majorEastAsia" w:hAnsi="Times New Roman" w:cstheme="majorBidi"/>
      <w:b/>
      <w:i/>
      <w:sz w:val="24"/>
      <w:szCs w:val="26"/>
    </w:rPr>
  </w:style>
  <w:style w:type="character" w:customStyle="1" w:styleId="ae">
    <w:name w:val="Таблица надпись Знак"/>
    <w:basedOn w:val="a1"/>
    <w:link w:val="ad"/>
    <w:rsid w:val="00C55C1A"/>
    <w:rPr>
      <w:rFonts w:ascii="Times New Roman" w:eastAsiaTheme="majorEastAsia" w:hAnsi="Times New Roman" w:cstheme="majorBidi"/>
      <w:i/>
      <w:sz w:val="24"/>
      <w:szCs w:val="26"/>
    </w:rPr>
  </w:style>
  <w:style w:type="paragraph" w:customStyle="1" w:styleId="a">
    <w:name w:val="Источники"/>
    <w:link w:val="af1"/>
    <w:qFormat/>
    <w:rsid w:val="00BF4927"/>
    <w:pPr>
      <w:keepNext/>
      <w:widowControl w:val="0"/>
      <w:numPr>
        <w:numId w:val="5"/>
      </w:numPr>
      <w:spacing w:before="340" w:after="340" w:line="360" w:lineRule="auto"/>
      <w:ind w:left="709" w:firstLine="0"/>
    </w:pPr>
    <w:rPr>
      <w:rFonts w:ascii="Times New Roman" w:eastAsiaTheme="majorEastAsia" w:hAnsi="Times New Roman" w:cstheme="majorBidi"/>
      <w:sz w:val="28"/>
      <w:szCs w:val="26"/>
    </w:rPr>
  </w:style>
  <w:style w:type="character" w:customStyle="1" w:styleId="af0">
    <w:name w:val="Таблица текст Знак"/>
    <w:basedOn w:val="a1"/>
    <w:link w:val="af"/>
    <w:rsid w:val="00C55C1A"/>
    <w:rPr>
      <w:rFonts w:ascii="Times New Roman" w:eastAsiaTheme="majorEastAsia" w:hAnsi="Times New Roman" w:cstheme="majorBidi"/>
      <w:b/>
      <w:i/>
      <w:sz w:val="24"/>
      <w:szCs w:val="26"/>
    </w:rPr>
  </w:style>
  <w:style w:type="paragraph" w:styleId="af2">
    <w:name w:val="Body Text"/>
    <w:basedOn w:val="a0"/>
    <w:link w:val="af3"/>
    <w:semiHidden/>
    <w:unhideWhenUsed/>
    <w:rsid w:val="004C65DE"/>
    <w:pPr>
      <w:widowControl w:val="0"/>
      <w:suppressAutoHyphens/>
      <w:spacing w:after="140" w:line="288" w:lineRule="auto"/>
      <w:jc w:val="left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customStyle="1" w:styleId="af1">
    <w:name w:val="Источники Знак"/>
    <w:basedOn w:val="a1"/>
    <w:link w:val="a"/>
    <w:rsid w:val="00BF4927"/>
    <w:rPr>
      <w:rFonts w:ascii="Times New Roman" w:eastAsiaTheme="majorEastAsia" w:hAnsi="Times New Roman" w:cstheme="majorBidi"/>
      <w:sz w:val="28"/>
      <w:szCs w:val="26"/>
    </w:rPr>
  </w:style>
  <w:style w:type="character" w:customStyle="1" w:styleId="af3">
    <w:name w:val="Основной текст Знак"/>
    <w:basedOn w:val="a1"/>
    <w:link w:val="af2"/>
    <w:semiHidden/>
    <w:rsid w:val="004C65DE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f4">
    <w:name w:val="Table Grid"/>
    <w:basedOn w:val="a2"/>
    <w:uiPriority w:val="59"/>
    <w:rsid w:val="004C65D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Обычный Текст"/>
    <w:basedOn w:val="a0"/>
    <w:link w:val="af6"/>
    <w:qFormat/>
    <w:rsid w:val="00C82180"/>
    <w:pPr>
      <w:spacing w:after="0"/>
      <w:ind w:firstLine="709"/>
    </w:pPr>
  </w:style>
  <w:style w:type="character" w:customStyle="1" w:styleId="af6">
    <w:name w:val="Обычный Текст Знак"/>
    <w:basedOn w:val="a1"/>
    <w:link w:val="af5"/>
    <w:rsid w:val="00C82180"/>
    <w:rPr>
      <w:rFonts w:ascii="Times New Roman" w:hAnsi="Times New Roman"/>
      <w:sz w:val="28"/>
    </w:rPr>
  </w:style>
  <w:style w:type="paragraph" w:styleId="af7">
    <w:name w:val="header"/>
    <w:basedOn w:val="a0"/>
    <w:link w:val="af8"/>
    <w:uiPriority w:val="99"/>
    <w:unhideWhenUsed/>
    <w:rsid w:val="00B338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1"/>
    <w:link w:val="af7"/>
    <w:uiPriority w:val="99"/>
    <w:rsid w:val="00B33872"/>
    <w:rPr>
      <w:rFonts w:ascii="Times New Roman" w:hAnsi="Times New Roman"/>
      <w:sz w:val="28"/>
    </w:rPr>
  </w:style>
  <w:style w:type="paragraph" w:styleId="af9">
    <w:name w:val="footer"/>
    <w:basedOn w:val="a0"/>
    <w:link w:val="afa"/>
    <w:uiPriority w:val="99"/>
    <w:unhideWhenUsed/>
    <w:rsid w:val="00B338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1"/>
    <w:link w:val="af9"/>
    <w:uiPriority w:val="99"/>
    <w:rsid w:val="00B3387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SQZY\Documents\&#1053;&#1072;&#1089;&#1090;&#1088;&#1072;&#1080;&#1074;&#1072;&#1077;&#1084;&#1099;&#1077;%20&#1096;&#1072;&#1073;&#1083;&#1086;&#1085;&#1099;%20Office\&#1064;&#1072;&#1073;&#1083;&#1086;&#1085;_&#1052;&#1048;&#1056;&#1069;&#104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C1C15-12F8-4AC6-A742-250F33AA6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Шаблон_МИРЭА.dotx</Template>
  <TotalTime>16</TotalTime>
  <Pages>10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MISQZY</dc:creator>
  <cp:keywords/>
  <dc:description/>
  <cp:lastModifiedBy>Nikita pershutov</cp:lastModifiedBy>
  <cp:revision>13</cp:revision>
  <dcterms:created xsi:type="dcterms:W3CDTF">2023-11-13T16:10:00Z</dcterms:created>
  <dcterms:modified xsi:type="dcterms:W3CDTF">2023-11-13T16:27:00Z</dcterms:modified>
</cp:coreProperties>
</file>